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0095"/>
      </w:tblGrid>
      <w:tr w:rsidR="00003289">
        <w:trPr>
          <w:trHeight w:val="1384"/>
        </w:trPr>
        <w:tc>
          <w:tcPr>
            <w:tcW w:w="10095" w:type="dxa"/>
          </w:tcPr>
          <w:p w:rsidR="00003289" w:rsidRDefault="00CA54B3" w:rsidP="00CA54B3">
            <w:pPr>
              <w:pStyle w:val="EnterYourName"/>
              <w:tabs>
                <w:tab w:val="clear" w:pos="10080"/>
                <w:tab w:val="right" w:pos="9879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Ayush Srivastava</w:t>
            </w:r>
          </w:p>
        </w:tc>
      </w:tr>
    </w:tbl>
    <w:p w:rsidR="00003289" w:rsidRDefault="00EF1032">
      <w:pPr>
        <w:pBdr>
          <w:bottom w:val="single" w:sz="4" w:space="1" w:color="auto"/>
        </w:pBdr>
      </w:pPr>
      <w:r>
        <w:rPr>
          <w:rFonts w:asciiTheme="minorHAnsi" w:hAnsiTheme="minorHAnsi" w:cstheme="minorHAnsi"/>
          <w:i/>
          <w:iCs/>
          <w:sz w:val="22"/>
          <w:szCs w:val="22"/>
        </w:rPr>
        <w:t>Email ID:</w:t>
      </w:r>
      <w:hyperlink r:id="rId8" w:history="1">
        <w:r w:rsidR="00CA54B3" w:rsidRPr="008140EA">
          <w:rPr>
            <w:rStyle w:val="Hyperlink"/>
            <w:rFonts w:asciiTheme="minorHAnsi" w:hAnsiTheme="minorHAnsi" w:cstheme="minorHAnsi"/>
            <w:sz w:val="22"/>
            <w:szCs w:val="22"/>
          </w:rPr>
          <w:t>ayushs7598@gmail.com</w:t>
        </w:r>
      </w:hyperlink>
    </w:p>
    <w:p w:rsidR="00003289" w:rsidRDefault="00EF1032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proofErr w:type="gramStart"/>
      <w:r>
        <w:rPr>
          <w:rFonts w:asciiTheme="minorHAnsi" w:hAnsiTheme="minorHAnsi" w:cstheme="minorHAnsi"/>
          <w:i/>
          <w:iCs/>
          <w:sz w:val="22"/>
          <w:szCs w:val="22"/>
        </w:rPr>
        <w:t>Phone</w:t>
      </w:r>
      <w:r w:rsidR="00CA54B3">
        <w:rPr>
          <w:rFonts w:asciiTheme="minorHAnsi" w:hAnsiTheme="minorHAnsi" w:cstheme="minorHAnsi"/>
          <w:b/>
          <w:bCs/>
          <w:i/>
          <w:iCs/>
          <w:sz w:val="22"/>
          <w:szCs w:val="22"/>
        </w:rPr>
        <w:t>:+</w:t>
      </w:r>
      <w:proofErr w:type="gramEnd"/>
      <w:r w:rsidR="00CA54B3">
        <w:rPr>
          <w:rFonts w:asciiTheme="minorHAnsi" w:hAnsiTheme="minorHAnsi" w:cstheme="minorHAnsi"/>
          <w:b/>
          <w:bCs/>
          <w:i/>
          <w:iCs/>
          <w:sz w:val="22"/>
          <w:szCs w:val="22"/>
        </w:rPr>
        <w:t>91-6397053738</w:t>
      </w:r>
    </w:p>
    <w:p w:rsidR="00003289" w:rsidRDefault="00EF1032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DOB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CA54B3">
        <w:rPr>
          <w:rFonts w:asciiTheme="minorHAnsi" w:hAnsiTheme="minorHAnsi" w:cstheme="minorHAnsi"/>
          <w:b/>
          <w:bCs/>
          <w:sz w:val="22"/>
          <w:szCs w:val="22"/>
        </w:rPr>
        <w:t>7/05</w:t>
      </w:r>
      <w:r>
        <w:rPr>
          <w:rFonts w:asciiTheme="minorHAnsi" w:hAnsiTheme="minorHAnsi" w:cstheme="minorHAnsi"/>
          <w:b/>
          <w:bCs/>
          <w:sz w:val="22"/>
          <w:szCs w:val="22"/>
        </w:rPr>
        <w:t>/199</w:t>
      </w:r>
      <w:r w:rsidR="00CA54B3">
        <w:rPr>
          <w:rFonts w:asciiTheme="minorHAnsi" w:hAnsiTheme="minorHAnsi" w:cstheme="minorHAnsi"/>
          <w:b/>
          <w:bCs/>
          <w:sz w:val="22"/>
          <w:szCs w:val="22"/>
        </w:rPr>
        <w:t>8</w:t>
      </w:r>
    </w:p>
    <w:p w:rsidR="00003289" w:rsidRDefault="00003289">
      <w:pPr>
        <w:pBdr>
          <w:bottom w:val="single" w:sz="4" w:space="1" w:color="auto"/>
        </w:pBdr>
        <w:jc w:val="right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003289" w:rsidRDefault="00EF1032">
      <w:pPr>
        <w:pStyle w:val="BodyTex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Professional Summary                                                                                 </w:t>
      </w:r>
    </w:p>
    <w:p w:rsidR="00003289" w:rsidRDefault="001921C4">
      <w:pPr>
        <w:pStyle w:val="BodyTex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Having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3</w:t>
      </w:r>
      <w:r w:rsidR="00C67D2E">
        <w:rPr>
          <w:rFonts w:asciiTheme="minorHAnsi" w:hAnsiTheme="minorHAnsi" w:cstheme="minorHAnsi"/>
          <w:b/>
          <w:color w:val="000000"/>
          <w:sz w:val="22"/>
          <w:szCs w:val="22"/>
        </w:rPr>
        <w:t>+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years of IT experience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Software Testing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="00EF10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Manual</w:t>
      </w:r>
      <w:r w:rsidR="00EF1032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F1032">
        <w:rPr>
          <w:rFonts w:asciiTheme="minorHAnsi" w:hAnsiTheme="minorHAnsi" w:cstheme="minorHAnsi"/>
          <w:b/>
          <w:color w:val="000000"/>
          <w:sz w:val="22"/>
          <w:szCs w:val="22"/>
        </w:rPr>
        <w:t>Automation Testing</w:t>
      </w:r>
      <w:r w:rsidR="00CA54B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F1032">
        <w:rPr>
          <w:rFonts w:asciiTheme="minorHAnsi" w:hAnsiTheme="minorHAnsi" w:cstheme="minorHAnsi"/>
          <w:sz w:val="22"/>
          <w:szCs w:val="22"/>
        </w:rPr>
        <w:t>on Web and Window applications</w:t>
      </w:r>
      <w:r w:rsidR="00CA54B3">
        <w:rPr>
          <w:rFonts w:asciiTheme="minorHAnsi" w:hAnsiTheme="minorHAnsi" w:cstheme="minorHAnsi"/>
          <w:sz w:val="22"/>
          <w:szCs w:val="22"/>
        </w:rPr>
        <w:t xml:space="preserve">, </w:t>
      </w:r>
      <w:r w:rsidR="00EF1032">
        <w:rPr>
          <w:rFonts w:asciiTheme="minorHAnsi" w:hAnsiTheme="minorHAnsi" w:cstheme="minorHAnsi"/>
          <w:b/>
          <w:bCs/>
          <w:sz w:val="22"/>
          <w:szCs w:val="22"/>
        </w:rPr>
        <w:t>REST API</w:t>
      </w:r>
      <w:r w:rsidR="00EF1032">
        <w:rPr>
          <w:rFonts w:asciiTheme="minorHAnsi" w:hAnsiTheme="minorHAnsi" w:cstheme="minorHAnsi"/>
          <w:sz w:val="22"/>
          <w:szCs w:val="22"/>
        </w:rPr>
        <w:t xml:space="preserve"> </w:t>
      </w:r>
      <w:r w:rsidR="00EF1032" w:rsidRPr="00602BEA">
        <w:rPr>
          <w:rFonts w:asciiTheme="minorHAnsi" w:hAnsiTheme="minorHAnsi" w:cstheme="minorHAnsi"/>
          <w:b/>
          <w:sz w:val="22"/>
          <w:szCs w:val="22"/>
        </w:rPr>
        <w:t>Testing</w:t>
      </w:r>
      <w:r w:rsidR="00CA54B3">
        <w:rPr>
          <w:rFonts w:asciiTheme="minorHAnsi" w:hAnsiTheme="minorHAnsi" w:cstheme="minorHAnsi"/>
          <w:sz w:val="22"/>
          <w:szCs w:val="22"/>
        </w:rPr>
        <w:t xml:space="preserve"> and </w:t>
      </w:r>
      <w:r w:rsidR="00CA54B3" w:rsidRPr="00CA54B3">
        <w:rPr>
          <w:rFonts w:asciiTheme="minorHAnsi" w:hAnsiTheme="minorHAnsi" w:cstheme="minorHAnsi"/>
          <w:b/>
          <w:sz w:val="22"/>
          <w:szCs w:val="22"/>
        </w:rPr>
        <w:t xml:space="preserve">Mobile Automation </w:t>
      </w:r>
      <w:proofErr w:type="gramStart"/>
      <w:r w:rsidR="00CA54B3" w:rsidRPr="00CA54B3">
        <w:rPr>
          <w:rFonts w:asciiTheme="minorHAnsi" w:hAnsiTheme="minorHAnsi" w:cstheme="minorHAnsi"/>
          <w:b/>
          <w:sz w:val="22"/>
          <w:szCs w:val="22"/>
        </w:rPr>
        <w:t>Testing</w:t>
      </w:r>
      <w:r w:rsidR="00CA54B3">
        <w:rPr>
          <w:rFonts w:asciiTheme="minorHAnsi" w:hAnsiTheme="minorHAnsi" w:cstheme="minorHAnsi"/>
          <w:sz w:val="22"/>
          <w:szCs w:val="22"/>
        </w:rPr>
        <w:t xml:space="preserve">  </w:t>
      </w:r>
      <w:r w:rsidR="00EF1032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>
        <w:rPr>
          <w:rFonts w:asciiTheme="minorHAnsi" w:hAnsiTheme="minorHAnsi" w:cstheme="minorHAnsi"/>
          <w:b/>
        </w:rPr>
        <w:t>Agile Scrum Process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  <w:b/>
        </w:rPr>
        <w:t>SDLC</w:t>
      </w:r>
      <w:r>
        <w:rPr>
          <w:rFonts w:asciiTheme="minorHAnsi" w:hAnsiTheme="minorHAnsi" w:cstheme="minorHAnsi"/>
        </w:rPr>
        <w:t xml:space="preserve"> Model. 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</w:t>
      </w:r>
      <w:r>
        <w:rPr>
          <w:rFonts w:asciiTheme="minorHAnsi" w:hAnsiTheme="minorHAnsi" w:cstheme="minorHAnsi"/>
          <w:b/>
        </w:rPr>
        <w:t>S.T.L.C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  <w:b/>
        </w:rPr>
        <w:t>B.L.C</w:t>
      </w:r>
      <w:r>
        <w:rPr>
          <w:rFonts w:asciiTheme="minorHAnsi" w:hAnsiTheme="minorHAnsi" w:cstheme="minorHAnsi"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Thorough hands on expe</w:t>
      </w:r>
      <w:r w:rsidR="001921C4">
        <w:rPr>
          <w:rFonts w:asciiTheme="minorHAnsi" w:hAnsiTheme="minorHAnsi" w:cstheme="minorHAnsi"/>
        </w:rPr>
        <w:t>rience in M</w:t>
      </w:r>
      <w:r>
        <w:rPr>
          <w:rFonts w:asciiTheme="minorHAnsi" w:hAnsiTheme="minorHAnsi" w:cstheme="minorHAnsi"/>
        </w:rPr>
        <w:t>anual API testing</w:t>
      </w:r>
      <w:r w:rsidR="001921C4">
        <w:rPr>
          <w:rFonts w:asciiTheme="minorHAnsi" w:hAnsiTheme="minorHAnsi" w:cstheme="minorHAnsi"/>
        </w:rPr>
        <w:t xml:space="preserve"> using </w:t>
      </w:r>
      <w:r w:rsidR="001921C4" w:rsidRPr="001921C4">
        <w:rPr>
          <w:rFonts w:asciiTheme="minorHAnsi" w:hAnsiTheme="minorHAnsi" w:cstheme="minorHAnsi"/>
          <w:b/>
        </w:rPr>
        <w:t xml:space="preserve">SoapUI and </w:t>
      </w:r>
      <w:proofErr w:type="gramStart"/>
      <w:r w:rsidR="001921C4" w:rsidRPr="001921C4">
        <w:rPr>
          <w:rFonts w:asciiTheme="minorHAnsi" w:hAnsiTheme="minorHAnsi" w:cstheme="minorHAnsi"/>
          <w:b/>
        </w:rPr>
        <w:t>Postman</w:t>
      </w:r>
      <w:r w:rsidR="001921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</w:t>
      </w:r>
      <w:proofErr w:type="gramEnd"/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Thorough hands on experience with all levels of testing including Sanity, Usability, Functional, Integration, Regression, Re-testing, Performance and User Acceptance Testing.</w:t>
      </w:r>
    </w:p>
    <w:p w:rsidR="00205CBE" w:rsidRPr="00205CBE" w:rsidRDefault="00C874FD" w:rsidP="00205CBE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t xml:space="preserve">Experienced in creating and updating test scripts with </w:t>
      </w:r>
      <w:r w:rsidRPr="00C874FD">
        <w:rPr>
          <w:b/>
        </w:rPr>
        <w:t>Selenium</w:t>
      </w:r>
      <w:r>
        <w:t xml:space="preserve"> WebDriver and utilizing </w:t>
      </w:r>
      <w:r w:rsidRPr="00C874FD">
        <w:rPr>
          <w:b/>
        </w:rPr>
        <w:t>Java 8</w:t>
      </w:r>
      <w:r>
        <w:t xml:space="preserve"> features, including </w:t>
      </w:r>
      <w:r w:rsidRPr="00C874FD">
        <w:rPr>
          <w:b/>
        </w:rPr>
        <w:t>Lambda</w:t>
      </w:r>
      <w:r>
        <w:t xml:space="preserve"> expressions and </w:t>
      </w:r>
      <w:r w:rsidRPr="00C874FD">
        <w:rPr>
          <w:b/>
        </w:rPr>
        <w:t>Streams</w:t>
      </w:r>
      <w:r>
        <w:t>, to enhance automation frameworks.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Good Experience in testing </w:t>
      </w:r>
      <w:r w:rsidRPr="00CA54B3">
        <w:rPr>
          <w:rFonts w:asciiTheme="minorHAnsi" w:hAnsiTheme="minorHAnsi" w:cstheme="minorHAnsi"/>
          <w:b/>
          <w:color w:val="000000"/>
        </w:rPr>
        <w:t>Mobile applications</w:t>
      </w:r>
      <w:r>
        <w:rPr>
          <w:rFonts w:asciiTheme="minorHAnsi" w:hAnsiTheme="minorHAnsi" w:cstheme="minorHAnsi"/>
          <w:color w:val="000000"/>
        </w:rPr>
        <w:t>.</w:t>
      </w:r>
      <w:bookmarkStart w:id="0" w:name="_GoBack"/>
      <w:bookmarkEnd w:id="0"/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test data set up, test scripts review, test scripts debugging, executing and maintaining status reports.</w:t>
      </w:r>
    </w:p>
    <w:p w:rsidR="00C874FD" w:rsidRPr="00C874FD" w:rsidRDefault="00C874FD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t>Skilled in developing and maintaining test scripts using TestNG Framework, incorporating advanced Java 8 features for cleaner and more efficient code.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in developing and updating test scripts with </w:t>
      </w:r>
      <w:r>
        <w:rPr>
          <w:rFonts w:asciiTheme="minorHAnsi" w:hAnsiTheme="minorHAnsi" w:cstheme="minorHAnsi"/>
          <w:b/>
        </w:rPr>
        <w:t>Hybrid Framework</w:t>
      </w:r>
      <w:r>
        <w:rPr>
          <w:rFonts w:asciiTheme="minorHAnsi" w:hAnsiTheme="minorHAnsi" w:cstheme="minorHAnsi"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Knowledge in developing </w:t>
      </w:r>
      <w:r>
        <w:rPr>
          <w:rFonts w:asciiTheme="minorHAnsi" w:hAnsiTheme="minorHAnsi" w:cstheme="minorHAnsi"/>
          <w:b/>
        </w:rPr>
        <w:t>BDD framework</w:t>
      </w:r>
      <w:r>
        <w:rPr>
          <w:rFonts w:asciiTheme="minorHAnsi" w:hAnsiTheme="minorHAnsi" w:cstheme="minorHAnsi"/>
        </w:rPr>
        <w:t xml:space="preserve"> using </w:t>
      </w:r>
      <w:r>
        <w:rPr>
          <w:rFonts w:asciiTheme="minorHAnsi" w:hAnsiTheme="minorHAnsi" w:cstheme="minorHAnsi"/>
          <w:b/>
        </w:rPr>
        <w:t>Cucumber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Defect Reporting and Tracking using </w:t>
      </w:r>
      <w:r>
        <w:rPr>
          <w:rFonts w:asciiTheme="minorHAnsi" w:hAnsiTheme="minorHAnsi" w:cstheme="minorHAnsi"/>
          <w:b/>
          <w:bCs/>
        </w:rPr>
        <w:t>Version One</w:t>
      </w:r>
      <w:r w:rsidR="00CA54B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</w:rPr>
        <w:t>JIRA</w:t>
      </w:r>
      <w:r w:rsidR="00CA54B3">
        <w:rPr>
          <w:rFonts w:asciiTheme="minorHAnsi" w:hAnsiTheme="minorHAnsi" w:cstheme="minorHAnsi"/>
          <w:b/>
        </w:rPr>
        <w:t xml:space="preserve"> </w:t>
      </w:r>
      <w:r w:rsidR="00CA54B3" w:rsidRPr="00CA54B3">
        <w:rPr>
          <w:rFonts w:asciiTheme="minorHAnsi" w:hAnsiTheme="minorHAnsi" w:cstheme="minorHAnsi"/>
        </w:rPr>
        <w:t>and</w:t>
      </w:r>
      <w:r w:rsidR="00CA54B3">
        <w:rPr>
          <w:rFonts w:asciiTheme="minorHAnsi" w:hAnsiTheme="minorHAnsi" w:cstheme="minorHAnsi"/>
          <w:b/>
        </w:rPr>
        <w:t xml:space="preserve"> ALM</w:t>
      </w:r>
      <w:r>
        <w:rPr>
          <w:rFonts w:asciiTheme="minorHAnsi" w:hAnsiTheme="minorHAnsi" w:cstheme="minorHAnsi"/>
          <w:b/>
        </w:rPr>
        <w:t>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Daily scrum meeting, QA meeting, Peer Reviews, Periodic Project Meetings.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Flair to adapt to new Technologies, self-starter, fast learner, good communication and interpersonal skills.</w:t>
      </w:r>
    </w:p>
    <w:p w:rsidR="00003289" w:rsidRDefault="00EF1032">
      <w:pPr>
        <w:pStyle w:val="ListParagraph"/>
        <w:numPr>
          <w:ilvl w:val="0"/>
          <w:numId w:val="2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in working independently as well as in a team and across various departments.</w:t>
      </w:r>
    </w:p>
    <w:p w:rsidR="00003289" w:rsidRDefault="00EF1032">
      <w:pPr>
        <w:pStyle w:val="ListParagraph"/>
        <w:numPr>
          <w:ilvl w:val="0"/>
          <w:numId w:val="2"/>
        </w:numPr>
        <w:spacing w:line="257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Ability to learn and adapt quickly to the emerging new technologies.</w:t>
      </w:r>
    </w:p>
    <w:p w:rsidR="00003289" w:rsidRDefault="00003289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03289" w:rsidRDefault="00EF103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Skills Profile</w:t>
      </w:r>
    </w:p>
    <w:p w:rsidR="00003289" w:rsidRDefault="00EF1032">
      <w:pPr>
        <w:pStyle w:val="ResumeSkillSe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Technical</w:t>
      </w:r>
    </w:p>
    <w:tbl>
      <w:tblPr>
        <w:tblpPr w:leftFromText="180" w:rightFromText="180" w:vertAnchor="text" w:horzAnchor="margin" w:tblpX="108" w:tblpY="60"/>
        <w:tblOverlap w:val="never"/>
        <w:tblW w:w="10080" w:type="dxa"/>
        <w:tblLayout w:type="fixed"/>
        <w:tblLook w:val="01E0" w:firstRow="1" w:lastRow="1" w:firstColumn="1" w:lastColumn="1" w:noHBand="0" w:noVBand="0"/>
      </w:tblPr>
      <w:tblGrid>
        <w:gridCol w:w="2520"/>
        <w:gridCol w:w="7560"/>
      </w:tblGrid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Manual, API and Automation Testing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Functional testing, Regression testing, Retesting, Database, Smoke/Sanity testing, Restful Webservices testing and Performance Testing</w:t>
            </w:r>
          </w:p>
        </w:tc>
      </w:tr>
      <w:tr w:rsidR="00003289"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Team Management Tools</w:t>
            </w:r>
          </w:p>
        </w:tc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Version One</w:t>
            </w:r>
          </w:p>
        </w:tc>
      </w:tr>
      <w:tr w:rsidR="00003289"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Database</w:t>
            </w:r>
          </w:p>
        </w:tc>
        <w:tc>
          <w:tcPr>
            <w:tcW w:w="7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 xml:space="preserve">SQL 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Test Tools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Selenium,</w:t>
            </w:r>
            <w:r w:rsidR="001921C4">
              <w:rPr>
                <w:rFonts w:asciiTheme="minorHAnsi" w:hAnsiTheme="minorHAnsi" w:cstheme="minorHAnsi"/>
                <w:sz w:val="22"/>
                <w:szCs w:val="22"/>
              </w:rPr>
              <w:t xml:space="preserve"> Appium,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Eclipse, Postman, SoapUI, Leapwork</w:t>
            </w:r>
            <w:r w:rsidR="00205CBE">
              <w:rPr>
                <w:rFonts w:asciiTheme="minorHAnsi" w:hAnsiTheme="minorHAnsi" w:cstheme="minorHAnsi"/>
                <w:sz w:val="22"/>
                <w:szCs w:val="22"/>
              </w:rPr>
              <w:t>, Testim Tool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Languages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CoreJava</w:t>
            </w:r>
            <w:r w:rsidR="00CA54B3"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, Javascript and Typscript(Basic)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Windows NT/2000/XP</w:t>
            </w:r>
          </w:p>
        </w:tc>
      </w:tr>
      <w:tr w:rsidR="00003289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3289" w:rsidRDefault="00EF1032">
            <w:pPr>
              <w:pBdr>
                <w:bottom w:val="single" w:sz="4" w:space="1" w:color="FFFFFF"/>
              </w:pBdr>
              <w:spacing w:before="60"/>
              <w:jc w:val="both"/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sumeBodyCharCharChar"/>
                <w:rFonts w:asciiTheme="minorHAnsi" w:hAnsiTheme="minorHAnsi" w:cstheme="minorHAnsi"/>
                <w:sz w:val="22"/>
                <w:szCs w:val="22"/>
              </w:rPr>
              <w:t>GitHub</w:t>
            </w:r>
          </w:p>
        </w:tc>
      </w:tr>
    </w:tbl>
    <w:p w:rsidR="00003289" w:rsidRDefault="00003289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 w:after="0"/>
        <w:jc w:val="both"/>
        <w:rPr>
          <w:rFonts w:asciiTheme="minorHAnsi" w:hAnsiTheme="minorHAnsi" w:cstheme="minorHAnsi"/>
          <w:i w:val="0"/>
          <w:sz w:val="22"/>
          <w:szCs w:val="22"/>
        </w:rPr>
      </w:pPr>
    </w:p>
    <w:p w:rsidR="00003289" w:rsidRDefault="00EF1032" w:rsidP="00E86C9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Professional Experience</w:t>
      </w:r>
    </w:p>
    <w:p w:rsidR="00CA54B3" w:rsidRDefault="00CA54B3" w:rsidP="00E86C9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>Pegasus (Hospitality Domain)</w:t>
      </w:r>
    </w:p>
    <w:p w:rsidR="00CA54B3" w:rsidRPr="00CA54B3" w:rsidRDefault="00CA54B3" w:rsidP="00CA54B3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Trainee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CA54B3" w:rsidTr="000D0061">
        <w:tc>
          <w:tcPr>
            <w:tcW w:w="2222" w:type="dxa"/>
            <w:shd w:val="clear" w:color="auto" w:fill="auto"/>
          </w:tcPr>
          <w:p w:rsidR="00CA54B3" w:rsidRDefault="00CA54B3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CA54B3" w:rsidRDefault="00CA54B3" w:rsidP="000D0061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  <w:t>IGT Solutions Pvt Ltd</w:t>
            </w:r>
          </w:p>
        </w:tc>
      </w:tr>
      <w:tr w:rsidR="00CA54B3" w:rsidTr="000D0061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A54B3" w:rsidRDefault="00CA54B3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A54B3" w:rsidRDefault="001921C4" w:rsidP="001921C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August 2021 – February</w:t>
            </w:r>
            <w:r w:rsidR="00CA54B3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2022</w:t>
            </w:r>
          </w:p>
        </w:tc>
      </w:tr>
    </w:tbl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Cs w:val="0"/>
          <w:i w:val="0"/>
          <w:sz w:val="22"/>
          <w:szCs w:val="22"/>
        </w:rPr>
      </w:pP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CA54B3" w:rsidRDefault="00CA54B3" w:rsidP="00CA54B3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working as </w:t>
      </w:r>
      <w:proofErr w:type="gramStart"/>
      <w:r>
        <w:rPr>
          <w:rFonts w:asciiTheme="minorHAnsi" w:hAnsiTheme="minorHAnsi" w:cstheme="minorHAnsi"/>
          <w:sz w:val="22"/>
          <w:szCs w:val="22"/>
        </w:rPr>
        <w:t>an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Trainee Software Engineer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>
        <w:rPr>
          <w:rFonts w:asciiTheme="minorHAnsi" w:eastAsia="Verdana" w:hAnsiTheme="minorHAnsi" w:cstheme="minorHAnsi"/>
          <w:sz w:val="22"/>
          <w:szCs w:val="22"/>
          <w:lang w:val="en-GB"/>
        </w:rPr>
        <w:t>IGT Solutions Pvt Ltd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 xml:space="preserve">n the Pegasus Project is online hotel booking information center portal for citizens across. Includes functionalities like general details, room reservation details, loyalty details, </w:t>
      </w:r>
      <w:proofErr w:type="gramStart"/>
      <w:r>
        <w:rPr>
          <w:rFonts w:asciiTheme="minorHAnsi" w:hAnsiTheme="minorHAnsi" w:cstheme="minorHAnsi"/>
          <w:sz w:val="22"/>
          <w:szCs w:val="22"/>
        </w:rPr>
        <w:t>authentication  etc.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includes 400 functionalities related to hotels. It is being used in UAE, Europe, Asia Pacific, and worldwide.</w:t>
      </w: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CA54B3" w:rsidRDefault="00CA54B3" w:rsidP="00CA54B3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and Verified Web services API requests, SOAP Protocols.</w:t>
      </w:r>
    </w:p>
    <w:p w:rsidR="00CA54B3" w:rsidRDefault="00CA54B3" w:rsidP="00CA54B3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creating Test Environment for Web </w:t>
      </w:r>
      <w:proofErr w:type="gramStart"/>
      <w:r>
        <w:rPr>
          <w:rFonts w:asciiTheme="minorHAnsi" w:hAnsiTheme="minorHAnsi" w:cstheme="minorHAnsi"/>
          <w:sz w:val="22"/>
          <w:szCs w:val="22"/>
        </w:rPr>
        <w:t>services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Testing.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Preparing and Execution of test scripts using </w:t>
      </w:r>
      <w:r w:rsidRPr="00CA54B3">
        <w:rPr>
          <w:rFonts w:asciiTheme="minorHAnsi" w:hAnsiTheme="minorHAnsi" w:cstheme="minorHAnsi"/>
          <w:b/>
        </w:rPr>
        <w:t xml:space="preserve">Selenium Web Driver </w:t>
      </w:r>
      <w:r w:rsidRPr="00CA54B3">
        <w:rPr>
          <w:rFonts w:asciiTheme="minorHAnsi" w:hAnsiTheme="minorHAnsi" w:cstheme="minorHAnsi"/>
        </w:rPr>
        <w:t>with</w:t>
      </w:r>
      <w:r w:rsidRPr="00CA54B3">
        <w:rPr>
          <w:rFonts w:asciiTheme="minorHAnsi" w:hAnsiTheme="minorHAnsi" w:cstheme="minorHAnsi"/>
          <w:b/>
        </w:rPr>
        <w:t xml:space="preserve"> TestNG Framework</w:t>
      </w:r>
      <w:r>
        <w:rPr>
          <w:rFonts w:asciiTheme="minorHAnsi" w:hAnsiTheme="minorHAnsi" w:cstheme="minorHAnsi"/>
        </w:rPr>
        <w:t xml:space="preserve"> using Eclipse IDE.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requirement.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</w:p>
    <w:p w:rsidR="00CA54B3" w:rsidRDefault="00CA54B3" w:rsidP="00CA54B3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Prepared and executed Test cases with Test data and logging the defects using Version One</w:t>
      </w:r>
    </w:p>
    <w:p w:rsidR="00CA54B3" w:rsidRDefault="00CA54B3" w:rsidP="00CA54B3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 Validation</w:t>
      </w:r>
      <w:r>
        <w:rPr>
          <w:rFonts w:asciiTheme="minorHAnsi" w:hAnsiTheme="minorHAnsi" w:cstheme="minorHAnsi"/>
        </w:rPr>
        <w:t xml:space="preserve"> to check the updated data in the Database.</w:t>
      </w:r>
    </w:p>
    <w:p w:rsidR="00CA54B3" w:rsidRDefault="00CA54B3" w:rsidP="00CA54B3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overall test coverage for the application.</w:t>
      </w:r>
    </w:p>
    <w:p w:rsidR="00CA54B3" w:rsidRDefault="00CA54B3" w:rsidP="00CA54B3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proofErr w:type="gramStart"/>
      <w:r>
        <w:rPr>
          <w:rFonts w:asciiTheme="minorHAnsi" w:hAnsiTheme="minorHAnsi" w:cstheme="minorHAnsi"/>
          <w:i w:val="0"/>
          <w:iCs w:val="0"/>
          <w:sz w:val="22"/>
          <w:szCs w:val="22"/>
        </w:rPr>
        <w:t>Environment :</w:t>
      </w:r>
      <w:proofErr w:type="gramEnd"/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Automation,Selenium, Webdriver, Java</w:t>
      </w:r>
      <w:r w:rsidR="001921C4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, SoapUI</w:t>
      </w:r>
      <w:r w:rsidR="00FE4F76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SQL</w:t>
      </w:r>
      <w:r w:rsidR="00FE4F76" w:rsidRPr="00FE4F76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</w:t>
      </w:r>
      <w:r w:rsidR="00FE4F76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and</w:t>
      </w:r>
      <w:r w:rsidR="00B174E4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API Testing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.</w:t>
      </w:r>
    </w:p>
    <w:p w:rsidR="00CA54B3" w:rsidRDefault="00CA54B3" w:rsidP="00E86C9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ind w:left="576" w:hanging="576"/>
        <w:rPr>
          <w:rFonts w:asciiTheme="minorHAnsi" w:hAnsiTheme="minorHAnsi" w:cstheme="minorHAnsi"/>
          <w:sz w:val="22"/>
          <w:szCs w:val="22"/>
        </w:rPr>
      </w:pP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>ADT Security Services</w:t>
      </w:r>
    </w:p>
    <w:p w:rsidR="002871E2" w:rsidRDefault="00CA54B3" w:rsidP="002871E2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Associate Software</w:t>
      </w:r>
      <w:r w:rsidR="002871E2">
        <w:rPr>
          <w:rFonts w:asciiTheme="minorHAnsi" w:hAnsiTheme="minorHAnsi" w:cstheme="minorHAnsi"/>
          <w:i w:val="0"/>
          <w:sz w:val="22"/>
          <w:szCs w:val="22"/>
        </w:rPr>
        <w:t xml:space="preserve">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2871E2" w:rsidTr="004C1E6C">
        <w:tc>
          <w:tcPr>
            <w:tcW w:w="2222" w:type="dxa"/>
            <w:shd w:val="clear" w:color="auto" w:fill="auto"/>
          </w:tcPr>
          <w:p w:rsidR="002871E2" w:rsidRDefault="002871E2" w:rsidP="004C1E6C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2871E2" w:rsidRDefault="002871E2" w:rsidP="004C1E6C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  <w:t>IGT Solutions Pvt Ltd</w:t>
            </w:r>
          </w:p>
        </w:tc>
      </w:tr>
      <w:tr w:rsidR="002871E2" w:rsidTr="004C1E6C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2871E2" w:rsidRDefault="002871E2" w:rsidP="004C1E6C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2871E2" w:rsidRDefault="001921C4" w:rsidP="001921C4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February</w:t>
            </w:r>
            <w:r w:rsidR="002871E2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2022 – </w:t>
            </w: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January</w:t>
            </w:r>
            <w:r w:rsidR="00CA54B3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2023</w:t>
            </w:r>
          </w:p>
        </w:tc>
      </w:tr>
    </w:tbl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Cs w:val="0"/>
          <w:i w:val="0"/>
          <w:sz w:val="22"/>
          <w:szCs w:val="22"/>
        </w:rPr>
      </w:pP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72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2871E2" w:rsidRDefault="002871E2" w:rsidP="002871E2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an </w:t>
      </w:r>
      <w:r w:rsidR="00CA54B3">
        <w:rPr>
          <w:rFonts w:asciiTheme="minorHAnsi" w:hAnsiTheme="minorHAnsi" w:cstheme="minorHAnsi"/>
          <w:sz w:val="22"/>
          <w:szCs w:val="22"/>
        </w:rPr>
        <w:t>Associate</w:t>
      </w:r>
      <w:r>
        <w:rPr>
          <w:rFonts w:asciiTheme="minorHAnsi" w:hAnsiTheme="minorHAnsi" w:cstheme="minorHAnsi"/>
          <w:sz w:val="22"/>
          <w:szCs w:val="22"/>
        </w:rPr>
        <w:t xml:space="preserve"> Automation Engineer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>
        <w:rPr>
          <w:rFonts w:asciiTheme="minorHAnsi" w:eastAsia="Verdana" w:hAnsiTheme="minorHAnsi" w:cstheme="minorHAnsi"/>
          <w:sz w:val="22"/>
          <w:szCs w:val="22"/>
          <w:lang w:val="en-GB"/>
        </w:rPr>
        <w:t>IGT Solutions Pvt Ltd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 xml:space="preserve">n the ADT Security Services is E-com application information center portal for citizens across. Includes functionalities like general </w:t>
      </w:r>
      <w:r>
        <w:rPr>
          <w:rFonts w:asciiTheme="minorHAnsi" w:hAnsiTheme="minorHAnsi" w:cstheme="minorHAnsi"/>
          <w:sz w:val="22"/>
          <w:szCs w:val="22"/>
        </w:rPr>
        <w:lastRenderedPageBreak/>
        <w:t xml:space="preserve">details, </w:t>
      </w:r>
      <w:r w:rsidRPr="002871E2">
        <w:rPr>
          <w:rFonts w:asciiTheme="minorHAnsi" w:hAnsiTheme="minorHAnsi" w:cstheme="minorHAnsi"/>
          <w:sz w:val="22"/>
          <w:szCs w:val="22"/>
        </w:rPr>
        <w:t>small and large business electronic security, fire protection, and other related alarm monitoring services throughout the United States.</w:t>
      </w:r>
    </w:p>
    <w:p w:rsidR="002871E2" w:rsidRDefault="002871E2" w:rsidP="002871E2">
      <w:pPr>
        <w:pStyle w:val="Normal1"/>
        <w:spacing w:before="60" w:line="259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:rsidR="002871E2" w:rsidRDefault="002871E2" w:rsidP="002871E2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2871E2" w:rsidRDefault="002871E2" w:rsidP="002871E2">
      <w:pPr>
        <w:numPr>
          <w:ilvl w:val="0"/>
          <w:numId w:val="40"/>
        </w:numPr>
        <w:shd w:val="clear" w:color="auto" w:fill="FFFFFF"/>
        <w:spacing w:before="75" w:after="7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creating Test Environment for Web </w:t>
      </w:r>
      <w:proofErr w:type="gramStart"/>
      <w:r>
        <w:rPr>
          <w:rFonts w:asciiTheme="minorHAnsi" w:hAnsiTheme="minorHAnsi" w:cstheme="minorHAnsi"/>
          <w:sz w:val="22"/>
          <w:szCs w:val="22"/>
        </w:rPr>
        <w:t>services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Testing in No-Code/Low Code Automation tool like Leapwork.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Preparing and </w:t>
      </w:r>
      <w:r w:rsidR="00EB7338">
        <w:rPr>
          <w:rFonts w:asciiTheme="minorHAnsi" w:hAnsiTheme="minorHAnsi" w:cstheme="minorHAnsi"/>
        </w:rPr>
        <w:t>Execution of test scripts using Testim tool</w:t>
      </w:r>
      <w:r>
        <w:rPr>
          <w:rFonts w:asciiTheme="minorHAnsi" w:hAnsiTheme="minorHAnsi" w:cstheme="minorHAnsi"/>
        </w:rPr>
        <w:t>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before="1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>Understanding the product requirement and creating/maintaining software test cases based on the product requirement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  <w:r w:rsidR="00205CBE">
        <w:rPr>
          <w:rFonts w:asciiTheme="minorHAnsi" w:hAnsiTheme="minorHAnsi" w:cstheme="minorHAnsi"/>
        </w:rPr>
        <w:t>using Leapwork Tool.</w:t>
      </w:r>
    </w:p>
    <w:p w:rsidR="002871E2" w:rsidRDefault="002871E2" w:rsidP="002871E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Prepared and executed Test cases with Test data and logging the defects using </w:t>
      </w:r>
      <w:r w:rsidR="00B174E4">
        <w:rPr>
          <w:rFonts w:asciiTheme="minorHAnsi" w:hAnsiTheme="minorHAnsi" w:cstheme="minorHAnsi"/>
        </w:rPr>
        <w:t>Testim</w:t>
      </w:r>
      <w:r>
        <w:rPr>
          <w:rFonts w:asciiTheme="minorHAnsi" w:hAnsiTheme="minorHAnsi" w:cstheme="minorHAnsi"/>
        </w:rPr>
        <w:t xml:space="preserve"> Tool</w:t>
      </w:r>
    </w:p>
    <w:p w:rsidR="002871E2" w:rsidRDefault="002871E2" w:rsidP="002871E2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overall test coverage for the application.</w:t>
      </w:r>
    </w:p>
    <w:p w:rsidR="00C079BA" w:rsidRDefault="002871E2" w:rsidP="00C079BA">
      <w:pPr>
        <w:pStyle w:val="ResumeHeading"/>
        <w:numPr>
          <w:ilvl w:val="0"/>
          <w:numId w:val="0"/>
        </w:numPr>
        <w:spacing w:before="60"/>
        <w:ind w:left="3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proofErr w:type="gramStart"/>
      <w:r>
        <w:rPr>
          <w:rFonts w:asciiTheme="minorHAnsi" w:hAnsiTheme="minorHAnsi" w:cstheme="minorHAnsi"/>
          <w:i w:val="0"/>
          <w:iCs w:val="0"/>
          <w:sz w:val="22"/>
          <w:szCs w:val="22"/>
        </w:rPr>
        <w:t>Environment :</w:t>
      </w:r>
      <w:proofErr w:type="gramEnd"/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Leapwork Tool,</w:t>
      </w:r>
      <w:r w:rsidR="00205CBE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Jenkin</w:t>
      </w:r>
      <w:r w:rsidR="00CA54B3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, ALM</w:t>
      </w:r>
      <w:r w:rsidR="00EB7338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, Testim and Javascript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.</w:t>
      </w:r>
    </w:p>
    <w:p w:rsidR="00C079B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</w:pPr>
    </w:p>
    <w:p w:rsidR="00C079BA" w:rsidRPr="00197C0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</w:pPr>
      <w:r w:rsidRPr="00197C0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eastAsia="ar-SA"/>
        </w:rPr>
        <w:t>Game Testing – Buluk Mayan Warfare</w:t>
      </w: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ind w:left="576" w:hanging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Associate Software Engineer</w:t>
      </w: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7872"/>
      </w:tblGrid>
      <w:tr w:rsidR="00C079BA" w:rsidTr="000D0061">
        <w:tc>
          <w:tcPr>
            <w:tcW w:w="2222" w:type="dxa"/>
            <w:shd w:val="clear" w:color="auto" w:fill="auto"/>
          </w:tcPr>
          <w:p w:rsidR="00C079BA" w:rsidRDefault="00C079BA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Employer</w:t>
            </w:r>
          </w:p>
        </w:tc>
        <w:tc>
          <w:tcPr>
            <w:tcW w:w="8088" w:type="dxa"/>
            <w:shd w:val="clear" w:color="auto" w:fill="auto"/>
          </w:tcPr>
          <w:p w:rsidR="00C079BA" w:rsidRDefault="00C079BA" w:rsidP="000D0061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IGT Solutions Pvt Ltd</w:t>
            </w:r>
          </w:p>
        </w:tc>
      </w:tr>
      <w:tr w:rsidR="00C079BA" w:rsidTr="000D0061">
        <w:tc>
          <w:tcPr>
            <w:tcW w:w="222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079BA" w:rsidRDefault="00C079BA" w:rsidP="000D0061">
            <w:pPr>
              <w:pStyle w:val="TableTextBold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0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:rsidR="00C079BA" w:rsidRDefault="001921C4" w:rsidP="000D0061">
            <w:pPr>
              <w:pStyle w:val="TableText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January</w:t>
            </w:r>
            <w:r w:rsidR="00C079BA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2023 – Current</w:t>
            </w:r>
          </w:p>
        </w:tc>
      </w:tr>
    </w:tbl>
    <w:p w:rsidR="00C079B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eastAsia="ja-JP"/>
        </w:rPr>
      </w:pP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a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Software Engineer in IGT Solutions Pvt Ltd, in PC Game Testing project “Buluk Mayan Warfare” which is developed on Unity Game Development Engine. It is a Single Player mission based Combat game based on a Tribal theme. 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and Executes Test cases for different Module such as, UI/UX, Graphical, </w:t>
      </w:r>
      <w:r w:rsidRPr="00CE4F29">
        <w:rPr>
          <w:rFonts w:asciiTheme="minorHAnsi" w:hAnsiTheme="minorHAnsi" w:cstheme="minorHAnsi"/>
          <w:sz w:val="22"/>
          <w:szCs w:val="22"/>
        </w:rPr>
        <w:t>Visual issues</w:t>
      </w:r>
      <w:r>
        <w:rPr>
          <w:rFonts w:asciiTheme="minorHAnsi" w:hAnsiTheme="minorHAnsi" w:cstheme="minorHAnsi"/>
          <w:sz w:val="22"/>
          <w:szCs w:val="22"/>
        </w:rPr>
        <w:t xml:space="preserve">, asset Store </w:t>
      </w:r>
    </w:p>
    <w:p w:rsidR="00C079BA" w:rsidRPr="00CE4F29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 w:rsidRPr="00CE4F29">
        <w:rPr>
          <w:rFonts w:asciiTheme="minorHAnsi" w:hAnsiTheme="minorHAnsi" w:cstheme="minorHAnsi"/>
          <w:sz w:val="22"/>
          <w:szCs w:val="22"/>
        </w:rPr>
        <w:t xml:space="preserve">Understanding the product requirement and creating/maintaining </w:t>
      </w:r>
      <w:r>
        <w:rPr>
          <w:rFonts w:asciiTheme="minorHAnsi" w:hAnsiTheme="minorHAnsi" w:cstheme="minorHAnsi"/>
          <w:sz w:val="22"/>
          <w:szCs w:val="22"/>
        </w:rPr>
        <w:t>Game</w:t>
      </w:r>
      <w:r w:rsidRPr="00CE4F29">
        <w:rPr>
          <w:rFonts w:asciiTheme="minorHAnsi" w:hAnsiTheme="minorHAnsi" w:cstheme="minorHAnsi"/>
          <w:sz w:val="22"/>
          <w:szCs w:val="22"/>
        </w:rPr>
        <w:t xml:space="preserve"> test cases based on the product requirement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writing test cases and performed Functional Testing, Smoke Testing, Compatibility Testing, </w:t>
      </w:r>
      <w:r w:rsidRPr="00CE4F29">
        <w:rPr>
          <w:rFonts w:asciiTheme="minorHAnsi" w:hAnsiTheme="minorHAnsi" w:cstheme="minorHAnsi"/>
          <w:sz w:val="22"/>
          <w:szCs w:val="22"/>
        </w:rPr>
        <w:t>UI Testing, Retesting</w:t>
      </w:r>
      <w:r>
        <w:rPr>
          <w:rFonts w:asciiTheme="minorHAnsi" w:hAnsiTheme="minorHAnsi" w:cstheme="minorHAnsi"/>
          <w:sz w:val="22"/>
          <w:szCs w:val="22"/>
        </w:rPr>
        <w:t xml:space="preserve"> Regression Testing </w:t>
      </w:r>
    </w:p>
    <w:p w:rsidR="00C079BA" w:rsidRDefault="00C079BA" w:rsidP="00C079BA">
      <w:pPr>
        <w:pStyle w:val="ListParagraph"/>
        <w:numPr>
          <w:ilvl w:val="0"/>
          <w:numId w:val="28"/>
        </w:numPr>
        <w:spacing w:after="160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Compatibility (OS, Browser and DB Server), UI Testing, Retesting, Regression, Sanity and Smoke testing </w:t>
      </w:r>
    </w:p>
    <w:p w:rsidR="00C079BA" w:rsidRDefault="00C079BA" w:rsidP="00C079BA">
      <w:pPr>
        <w:spacing w:after="160" w:line="256" w:lineRule="auto"/>
        <w:jc w:val="both"/>
        <w:rPr>
          <w:rFonts w:asciiTheme="minorHAnsi" w:hAnsiTheme="minorHAnsi" w:cstheme="minorHAnsi"/>
          <w:b/>
          <w:bCs/>
          <w:color w:val="000000"/>
          <w:lang w:eastAsia="ar-SA"/>
        </w:rPr>
      </w:pPr>
      <w:r>
        <w:rPr>
          <w:rFonts w:asciiTheme="minorHAnsi" w:hAnsiTheme="minorHAnsi" w:cstheme="minorHAnsi"/>
          <w:b/>
          <w:bCs/>
          <w:color w:val="000000"/>
          <w:lang w:eastAsia="ar-SA"/>
        </w:rPr>
        <w:t>Mobile</w:t>
      </w:r>
      <w:r w:rsidRPr="00162595">
        <w:rPr>
          <w:rFonts w:asciiTheme="minorHAnsi" w:hAnsiTheme="minorHAnsi" w:cstheme="minorHAnsi"/>
          <w:b/>
          <w:bCs/>
          <w:color w:val="000000"/>
          <w:lang w:eastAsia="ar-SA"/>
        </w:rPr>
        <w:t xml:space="preserve"> Game </w:t>
      </w:r>
      <w:r>
        <w:rPr>
          <w:rFonts w:asciiTheme="minorHAnsi" w:hAnsiTheme="minorHAnsi" w:cstheme="minorHAnsi"/>
          <w:b/>
          <w:bCs/>
          <w:color w:val="000000"/>
          <w:lang w:eastAsia="ar-SA"/>
        </w:rPr>
        <w:t xml:space="preserve">Automation </w:t>
      </w:r>
      <w:r w:rsidRPr="00162595">
        <w:rPr>
          <w:rFonts w:asciiTheme="minorHAnsi" w:hAnsiTheme="minorHAnsi" w:cstheme="minorHAnsi"/>
          <w:b/>
          <w:bCs/>
          <w:color w:val="000000"/>
          <w:lang w:eastAsia="ar-SA"/>
        </w:rPr>
        <w:t xml:space="preserve">Testing – </w:t>
      </w:r>
      <w:r w:rsidR="001921C4">
        <w:rPr>
          <w:rFonts w:asciiTheme="minorHAnsi" w:hAnsiTheme="minorHAnsi" w:cstheme="minorHAnsi"/>
          <w:b/>
          <w:bCs/>
          <w:color w:val="000000"/>
          <w:lang w:eastAsia="ar-SA"/>
        </w:rPr>
        <w:t xml:space="preserve">2048, Stack Game, Trash Cat, </w:t>
      </w:r>
      <w:r w:rsidR="00C67D2E">
        <w:rPr>
          <w:rFonts w:asciiTheme="minorHAnsi" w:hAnsiTheme="minorHAnsi" w:cstheme="minorHAnsi"/>
          <w:b/>
          <w:bCs/>
          <w:color w:val="000000"/>
          <w:lang w:eastAsia="ar-SA"/>
        </w:rPr>
        <w:t xml:space="preserve">Jewel Match Solitaire </w:t>
      </w: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bCs w:val="0"/>
          <w:i w:val="0"/>
          <w:sz w:val="22"/>
          <w:szCs w:val="22"/>
        </w:rPr>
        <w:t>Summary of Projects</w:t>
      </w:r>
      <w:r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>: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been currently working as a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Associate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Software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Engineer in IGT Solutions Pvt Ltd, Here I have 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been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working on Mobile Game Automation Testing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="001921C4" w:rsidRPr="001921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Appium 2.0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UIAutomator 2, Appium Inspector and Android Studio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Android Games where in I have Automated two famous mobile gam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>e based on puzzle that is, 2048,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Stack Game</w:t>
      </w:r>
      <w:r w:rsidR="001921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Trash Cat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079BA" w:rsidRDefault="00C079BA" w:rsidP="00C079BA">
      <w:pPr>
        <w:pStyle w:val="Normal1"/>
        <w:spacing w:before="60" w:line="259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ind w:left="576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Responsibilities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: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 w:rsidRPr="00162595">
        <w:rPr>
          <w:rFonts w:asciiTheme="minorHAnsi" w:hAnsiTheme="minorHAnsi" w:cstheme="minorHAnsi"/>
          <w:sz w:val="22"/>
          <w:szCs w:val="22"/>
        </w:rPr>
        <w:t xml:space="preserve">Performed Automation Testing on Android based puzzle game for </w:t>
      </w:r>
      <w:r w:rsidR="001921C4">
        <w:rPr>
          <w:rFonts w:asciiTheme="minorHAnsi" w:hAnsiTheme="minorHAnsi" w:cstheme="minorHAnsi"/>
          <w:sz w:val="22"/>
          <w:szCs w:val="22"/>
        </w:rPr>
        <w:t>Client</w:t>
      </w:r>
      <w:r w:rsidRPr="00162595">
        <w:rPr>
          <w:rFonts w:asciiTheme="minorHAnsi" w:hAnsiTheme="minorHAnsi" w:cstheme="minorHAnsi"/>
          <w:sz w:val="22"/>
          <w:szCs w:val="22"/>
        </w:rPr>
        <w:t xml:space="preserve">, which is further used in companies Master framework  </w:t>
      </w:r>
    </w:p>
    <w:p w:rsidR="00C079BA" w:rsidRDefault="00C079BA" w:rsidP="00C079BA">
      <w:pPr>
        <w:numPr>
          <w:ilvl w:val="0"/>
          <w:numId w:val="28"/>
        </w:numPr>
        <w:shd w:val="clear" w:color="auto" w:fill="FFFFFF"/>
        <w:spacing w:before="75" w:after="75"/>
        <w:ind w:left="5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Self-Learned Entire Mobile Application Game Automation testing concept and performed End to End Automation and provided Demo to the customer</w:t>
      </w:r>
    </w:p>
    <w:p w:rsidR="00C079BA" w:rsidRPr="00197C0A" w:rsidRDefault="00C079BA" w:rsidP="00C079BA">
      <w:pPr>
        <w:numPr>
          <w:ilvl w:val="0"/>
          <w:numId w:val="28"/>
        </w:numPr>
        <w:shd w:val="clear" w:color="auto" w:fill="FFFFFF"/>
        <w:spacing w:before="60" w:after="160" w:line="259" w:lineRule="auto"/>
        <w:jc w:val="both"/>
        <w:rPr>
          <w:rFonts w:asciiTheme="minorHAnsi" w:hAnsiTheme="minorHAnsi" w:cstheme="minorHAnsi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Tools used for Game testing where Eclipse, Android Studio(Emulator), Appium Server GUI, Appium Inspector, Unity Hub, Unity Editor and Alt Unity Tester </w:t>
      </w:r>
    </w:p>
    <w:p w:rsidR="00C079BA" w:rsidRDefault="00C079BA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</w:p>
    <w:p w:rsidR="00003289" w:rsidRPr="004A6903" w:rsidRDefault="00EF1032" w:rsidP="00C079BA">
      <w:pPr>
        <w:pStyle w:val="ResumeHeading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Education:</w:t>
      </w:r>
      <w:r w:rsidR="004A6903">
        <w:rPr>
          <w:rFonts w:asciiTheme="minorHAnsi" w:hAnsiTheme="minorHAnsi" w:cstheme="minorHAnsi"/>
          <w:b w:val="0"/>
          <w:bCs w:val="0"/>
          <w:i w:val="0"/>
          <w:sz w:val="22"/>
          <w:szCs w:val="22"/>
        </w:rPr>
        <w:t xml:space="preserve"> </w:t>
      </w:r>
      <w:r w:rsidR="00C079BA"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>JB Institute of Technology</w:t>
      </w:r>
      <w:r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 xml:space="preserve"> </w:t>
      </w:r>
      <w:r w:rsidR="00C079BA"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 xml:space="preserve">(Uttrakhand Technical </w:t>
      </w:r>
      <w:r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>University,</w:t>
      </w:r>
      <w:r w:rsidR="00C079BA">
        <w:rPr>
          <w:rFonts w:asciiTheme="minorHAnsi" w:eastAsia="Verdana" w:hAnsiTheme="minorHAnsi" w:cstheme="minorHAnsi"/>
          <w:b w:val="0"/>
          <w:bCs w:val="0"/>
          <w:i w:val="0"/>
          <w:iCs w:val="0"/>
          <w:sz w:val="22"/>
          <w:szCs w:val="22"/>
        </w:rPr>
        <w:t xml:space="preserve"> Dehradun) </w:t>
      </w:r>
      <w:r w:rsidR="00C079BA" w:rsidRPr="00C079BA">
        <w:rPr>
          <w:rFonts w:asciiTheme="minorHAnsi" w:eastAsia="Verdana" w:hAnsiTheme="minorHAnsi" w:cstheme="minorHAnsi"/>
          <w:bCs w:val="0"/>
          <w:i w:val="0"/>
          <w:iCs w:val="0"/>
          <w:sz w:val="22"/>
          <w:szCs w:val="22"/>
        </w:rPr>
        <w:t>2017 - 2021</w:t>
      </w:r>
    </w:p>
    <w:p w:rsidR="00003289" w:rsidRPr="00C079BA" w:rsidRDefault="00EF1032" w:rsidP="00C079BA">
      <w:pPr>
        <w:pStyle w:val="ResumeHeading"/>
        <w:numPr>
          <w:ilvl w:val="0"/>
          <w:numId w:val="0"/>
        </w:numPr>
        <w:spacing w:before="60"/>
        <w:ind w:left="576" w:hanging="57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Professional Organizations</w:t>
      </w:r>
    </w:p>
    <w:p w:rsidR="001D70B6" w:rsidRPr="00C079BA" w:rsidRDefault="001D70B6">
      <w:pPr>
        <w:pStyle w:val="Normal1"/>
        <w:numPr>
          <w:ilvl w:val="0"/>
          <w:numId w:val="31"/>
        </w:numPr>
        <w:spacing w:before="60" w:line="259" w:lineRule="auto"/>
        <w:jc w:val="both"/>
        <w:rPr>
          <w:rFonts w:asciiTheme="minorHAnsi" w:eastAsia="Calibr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 xml:space="preserve">IGT Solutions Private Limited </w:t>
      </w:r>
      <w:r w:rsidR="00C079BA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August 2021</w:t>
      </w:r>
      <w:r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– Still Now.</w:t>
      </w: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3B2F6" wp14:editId="2C553A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12700" b="12700"/>
                <wp:wrapNone/>
                <wp:docPr id="1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w14:anchorId="1DC8F842" id="Shape 2" o:spid="_x0000_s1026" style="position:absolute;margin-left:0;margin-top:0;width: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" filled="f" strokeweight="1pt">
                <v:path arrowok="t"/>
              </v:rect>
            </w:pict>
          </mc:Fallback>
        </mc:AlternateContent>
      </w:r>
      <w:r w:rsidRPr="00197C0A">
        <w:rPr>
          <w:rFonts w:asciiTheme="minorHAnsi" w:hAnsiTheme="minorHAnsi" w:cstheme="minorHAnsi"/>
          <w:szCs w:val="24"/>
        </w:rPr>
        <w:t xml:space="preserve"> </w:t>
      </w:r>
      <w:r w:rsidRPr="00197C0A">
        <w:rPr>
          <w:rFonts w:asciiTheme="minorHAnsi" w:hAnsiTheme="minorHAnsi" w:cstheme="minorHAnsi"/>
          <w:b/>
          <w:i/>
          <w:szCs w:val="24"/>
        </w:rPr>
        <w:t>Achievements:</w:t>
      </w:r>
      <w:r>
        <w:rPr>
          <w:rFonts w:asciiTheme="minorHAnsi" w:hAnsiTheme="minorHAnsi" w:cstheme="minorHAnsi"/>
          <w:b/>
          <w:i/>
          <w:szCs w:val="24"/>
        </w:rPr>
        <w:t xml:space="preserve"> -</w:t>
      </w:r>
    </w:p>
    <w:p w:rsidR="00C079BA" w:rsidRPr="00197C0A" w:rsidRDefault="00C079BA" w:rsidP="00C079BA">
      <w:pPr>
        <w:pStyle w:val="Normal1"/>
        <w:numPr>
          <w:ilvl w:val="0"/>
          <w:numId w:val="43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>Awarded as Shining Star (2021)</w:t>
      </w:r>
    </w:p>
    <w:p w:rsidR="00C079BA" w:rsidRDefault="00C079BA" w:rsidP="00C079BA">
      <w:pPr>
        <w:pStyle w:val="Normal1"/>
        <w:numPr>
          <w:ilvl w:val="0"/>
          <w:numId w:val="43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>Awarded as an Outstanding Performer (2022)</w:t>
      </w: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hAnsiTheme="minorHAnsi" w:cstheme="minorHAnsi"/>
          <w:b/>
          <w:i/>
          <w:szCs w:val="24"/>
        </w:rPr>
      </w:pPr>
      <w:r w:rsidRPr="00197C0A">
        <w:rPr>
          <w:rFonts w:asciiTheme="minorHAnsi" w:hAnsiTheme="minorHAnsi" w:cstheme="minorHAnsi"/>
          <w:b/>
          <w:i/>
          <w:szCs w:val="24"/>
        </w:rPr>
        <w:t>Languages: -</w:t>
      </w:r>
    </w:p>
    <w:p w:rsidR="00C079BA" w:rsidRPr="00197C0A" w:rsidRDefault="00C079BA" w:rsidP="00C079BA">
      <w:pPr>
        <w:pStyle w:val="Normal1"/>
        <w:numPr>
          <w:ilvl w:val="0"/>
          <w:numId w:val="42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English </w:t>
      </w:r>
    </w:p>
    <w:p w:rsidR="00C079BA" w:rsidRPr="00197C0A" w:rsidRDefault="00C079BA" w:rsidP="00C079BA">
      <w:pPr>
        <w:pStyle w:val="Normal1"/>
        <w:numPr>
          <w:ilvl w:val="0"/>
          <w:numId w:val="42"/>
        </w:num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197C0A">
        <w:rPr>
          <w:rFonts w:asciiTheme="minorHAnsi" w:hAnsiTheme="minorHAnsi" w:cstheme="minorHAnsi"/>
          <w:sz w:val="22"/>
          <w:szCs w:val="22"/>
        </w:rPr>
        <w:t xml:space="preserve">Hindi </w:t>
      </w: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eastAsia="Verdana" w:hAnsiTheme="minorHAnsi" w:cstheme="minorHAnsi"/>
          <w:sz w:val="22"/>
          <w:szCs w:val="22"/>
        </w:rPr>
      </w:pPr>
    </w:p>
    <w:p w:rsidR="00C079BA" w:rsidRDefault="00C079BA" w:rsidP="00C079BA">
      <w:pPr>
        <w:pStyle w:val="Normal1"/>
        <w:spacing w:before="60"/>
        <w:ind w:left="360"/>
        <w:jc w:val="both"/>
        <w:rPr>
          <w:rFonts w:asciiTheme="minorHAnsi" w:eastAsia="Verdana" w:hAnsiTheme="minorHAnsi" w:cstheme="minorHAnsi"/>
          <w:b/>
          <w:i/>
          <w:szCs w:val="24"/>
        </w:rPr>
      </w:pPr>
      <w:r w:rsidRPr="00197C0A">
        <w:rPr>
          <w:rFonts w:asciiTheme="minorHAnsi" w:eastAsia="Verdana" w:hAnsiTheme="minorHAnsi" w:cstheme="minorHAnsi"/>
          <w:b/>
          <w:i/>
          <w:szCs w:val="24"/>
        </w:rPr>
        <w:t>Hobbies</w:t>
      </w:r>
      <w:r>
        <w:rPr>
          <w:rFonts w:asciiTheme="minorHAnsi" w:eastAsia="Verdana" w:hAnsiTheme="minorHAnsi" w:cstheme="minorHAnsi"/>
          <w:b/>
          <w:i/>
          <w:szCs w:val="24"/>
        </w:rPr>
        <w:t>: -</w:t>
      </w:r>
    </w:p>
    <w:p w:rsidR="00C079BA" w:rsidRPr="00197C0A" w:rsidRDefault="00C079BA" w:rsidP="00C079BA">
      <w:pPr>
        <w:pStyle w:val="Normal1"/>
        <w:numPr>
          <w:ilvl w:val="0"/>
          <w:numId w:val="41"/>
        </w:numPr>
        <w:spacing w:before="6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197C0A">
        <w:rPr>
          <w:rFonts w:asciiTheme="minorHAnsi" w:eastAsia="Verdana" w:hAnsiTheme="minorHAnsi" w:cstheme="minorHAnsi"/>
          <w:sz w:val="22"/>
          <w:szCs w:val="22"/>
        </w:rPr>
        <w:t xml:space="preserve">Coding </w:t>
      </w:r>
    </w:p>
    <w:p w:rsidR="00C079BA" w:rsidRPr="00C079BA" w:rsidRDefault="00C079BA" w:rsidP="00C079BA">
      <w:pPr>
        <w:pStyle w:val="Normal1"/>
        <w:numPr>
          <w:ilvl w:val="0"/>
          <w:numId w:val="41"/>
        </w:numPr>
        <w:spacing w:before="6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197C0A">
        <w:rPr>
          <w:rFonts w:asciiTheme="minorHAnsi" w:eastAsia="Verdana" w:hAnsiTheme="minorHAnsi" w:cstheme="minorHAnsi"/>
          <w:sz w:val="22"/>
          <w:szCs w:val="22"/>
        </w:rPr>
        <w:t xml:space="preserve">Traveling </w:t>
      </w:r>
    </w:p>
    <w:p w:rsidR="00003289" w:rsidRDefault="00EF1032">
      <w:pPr>
        <w:pStyle w:val="Normal1"/>
        <w:spacing w:before="60"/>
        <w:ind w:left="720"/>
        <w:jc w:val="both"/>
        <w:rPr>
          <w:rFonts w:asciiTheme="minorHAnsi" w:eastAsia="Verdana" w:hAnsiTheme="minorHAnsi" w:cstheme="minorHAnsi"/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12700" b="1270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AE722" id="Shape 2" o:spid="_x0000_s1026" style="position:absolute;margin-left:0;margin-top:0;width: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" filled="f" strokeweight="1pt">
                <v:path arrowok="t"/>
              </v:rect>
            </w:pict>
          </mc:Fallback>
        </mc:AlternateContent>
      </w:r>
    </w:p>
    <w:sectPr w:rsidR="000032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965" w:right="1080" w:bottom="965" w:left="1080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989" w:rsidRDefault="00363989">
      <w:r>
        <w:separator/>
      </w:r>
    </w:p>
  </w:endnote>
  <w:endnote w:type="continuationSeparator" w:id="0">
    <w:p w:rsidR="00363989" w:rsidRDefault="0036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Footer"/>
      <w:framePr w:wrap="around" w:vAnchor="text" w:hAnchor="margin" w:y="1"/>
      <w:rPr>
        <w:rStyle w:val="PageNumber"/>
      </w:rPr>
    </w:pPr>
    <w:r>
      <w:fldChar w:fldCharType="begin"/>
    </w:r>
    <w:r>
      <w:instrText xml:space="preserve">PAGE  </w:instrText>
    </w:r>
    <w:r>
      <w:fldChar w:fldCharType="separate"/>
    </w:r>
    <w:r>
      <w:t>*</w:t>
    </w:r>
    <w:r>
      <w:fldChar w:fldCharType="end"/>
    </w:r>
  </w:p>
  <w:p w:rsidR="00003289" w:rsidRDefault="0000328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>
      <w:fldChar w:fldCharType="begin"/>
    </w:r>
    <w:r>
      <w:instrText xml:space="preserve">PAGE  </w:instrText>
    </w:r>
    <w:r>
      <w:fldChar w:fldCharType="separate"/>
    </w:r>
    <w:r w:rsidR="00192526">
      <w:rPr>
        <w:noProof/>
      </w:rPr>
      <w:t>4</w:t>
    </w:r>
    <w:r>
      <w:fldChar w:fldCharType="end"/>
    </w:r>
  </w:p>
  <w:p w:rsidR="00003289" w:rsidRDefault="000032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00328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989" w:rsidRDefault="00363989">
      <w:r>
        <w:separator/>
      </w:r>
    </w:p>
  </w:footnote>
  <w:footnote w:type="continuationSeparator" w:id="0">
    <w:p w:rsidR="00363989" w:rsidRDefault="00363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003289"/>
  <w:p w:rsidR="00003289" w:rsidRDefault="00003289"/>
  <w:p w:rsidR="00003289" w:rsidRDefault="0000328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CA54B3">
    <w:pPr>
      <w:pStyle w:val="ResumeName"/>
      <w:spacing w:before="240" w:after="120"/>
      <w:rPr>
        <w:rFonts w:ascii="Avenir 45" w:hAnsi="Avenir 45"/>
        <w:sz w:val="20"/>
        <w:szCs w:val="20"/>
      </w:rPr>
    </w:pPr>
    <w:r>
      <w:rPr>
        <w:rFonts w:ascii="Avenir 45" w:hAnsi="Avenir 45"/>
        <w:sz w:val="20"/>
        <w:szCs w:val="20"/>
      </w:rPr>
      <w:t>Ayush Srivastava</w:t>
    </w:r>
  </w:p>
  <w:p w:rsidR="00CA54B3" w:rsidRPr="00CA54B3" w:rsidRDefault="00CA54B3" w:rsidP="00CA54B3">
    <w:pPr>
      <w:pStyle w:val="ResumeHeading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89" w:rsidRDefault="00EF1032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C54"/>
    <w:multiLevelType w:val="multilevel"/>
    <w:tmpl w:val="27BCDA5A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0A5479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AFA4878"/>
    <w:multiLevelType w:val="hybridMultilevel"/>
    <w:tmpl w:val="DD70C67C"/>
    <w:lvl w:ilvl="0" w:tplc="277E7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A8C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7AA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94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AFB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04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02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A3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63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162"/>
    <w:multiLevelType w:val="hybridMultilevel"/>
    <w:tmpl w:val="C6C4F6CE"/>
    <w:lvl w:ilvl="0" w:tplc="FCEEC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5A9D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026A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426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E653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D07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2E5B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14F7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2C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C6CB8"/>
    <w:multiLevelType w:val="hybridMultilevel"/>
    <w:tmpl w:val="51B61D58"/>
    <w:lvl w:ilvl="0" w:tplc="1362E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43C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2A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A8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0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FAD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4E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21C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BE4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241A5"/>
    <w:multiLevelType w:val="hybridMultilevel"/>
    <w:tmpl w:val="1AC2D474"/>
    <w:lvl w:ilvl="0" w:tplc="F87E92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4124A9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9E4A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C601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FA02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B6A4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E656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BFEAE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9A15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DC1DA8"/>
    <w:multiLevelType w:val="hybridMultilevel"/>
    <w:tmpl w:val="B852C62C"/>
    <w:lvl w:ilvl="0" w:tplc="FC14496A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B49A0378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4F5E502E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46AC74A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D964698C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B5AE8B8C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882CE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C038D232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5DBC7AB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B337499"/>
    <w:multiLevelType w:val="hybridMultilevel"/>
    <w:tmpl w:val="BB3A20DC"/>
    <w:lvl w:ilvl="0" w:tplc="E544E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EBC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E8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8D4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09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AC02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E97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EA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C20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70220"/>
    <w:multiLevelType w:val="hybridMultilevel"/>
    <w:tmpl w:val="53263FD0"/>
    <w:lvl w:ilvl="0" w:tplc="8398D2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A468A31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8B4F4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8A4D1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7D45A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6B217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3A21C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B3A3A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83058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80719"/>
    <w:multiLevelType w:val="hybridMultilevel"/>
    <w:tmpl w:val="E234A80A"/>
    <w:lvl w:ilvl="0" w:tplc="1CE251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E3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629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2E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8B4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BE5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A79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8DA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B396B"/>
    <w:multiLevelType w:val="multilevel"/>
    <w:tmpl w:val="205014E8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2936FC9"/>
    <w:multiLevelType w:val="hybridMultilevel"/>
    <w:tmpl w:val="6782723A"/>
    <w:lvl w:ilvl="0" w:tplc="A9546F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26F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A32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88E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C4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8C36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CF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AE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80C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D1C54"/>
    <w:multiLevelType w:val="hybridMultilevel"/>
    <w:tmpl w:val="FF7CF500"/>
    <w:lvl w:ilvl="0" w:tplc="819CAF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AA43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1A85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0CE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E6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68A4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871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2B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F86D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73770"/>
    <w:multiLevelType w:val="hybridMultilevel"/>
    <w:tmpl w:val="EF8EA964"/>
    <w:lvl w:ilvl="0" w:tplc="098A3A2A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ADC62756" w:tentative="1">
      <w:start w:val="1"/>
      <w:numFmt w:val="lowerLetter"/>
      <w:lvlText w:val="%2."/>
      <w:lvlJc w:val="left"/>
      <w:pPr>
        <w:ind w:left="1620" w:hanging="360"/>
      </w:pPr>
    </w:lvl>
    <w:lvl w:ilvl="2" w:tplc="5E2408DE" w:tentative="1">
      <w:start w:val="1"/>
      <w:numFmt w:val="lowerRoman"/>
      <w:lvlText w:val="%3."/>
      <w:lvlJc w:val="right"/>
      <w:pPr>
        <w:ind w:left="2340" w:hanging="180"/>
      </w:pPr>
    </w:lvl>
    <w:lvl w:ilvl="3" w:tplc="76FAB518" w:tentative="1">
      <w:start w:val="1"/>
      <w:numFmt w:val="decimal"/>
      <w:lvlText w:val="%4."/>
      <w:lvlJc w:val="left"/>
      <w:pPr>
        <w:ind w:left="3060" w:hanging="360"/>
      </w:pPr>
    </w:lvl>
    <w:lvl w:ilvl="4" w:tplc="F47CD2EC" w:tentative="1">
      <w:start w:val="1"/>
      <w:numFmt w:val="lowerLetter"/>
      <w:lvlText w:val="%5."/>
      <w:lvlJc w:val="left"/>
      <w:pPr>
        <w:ind w:left="3780" w:hanging="360"/>
      </w:pPr>
    </w:lvl>
    <w:lvl w:ilvl="5" w:tplc="24509154" w:tentative="1">
      <w:start w:val="1"/>
      <w:numFmt w:val="lowerRoman"/>
      <w:lvlText w:val="%6."/>
      <w:lvlJc w:val="right"/>
      <w:pPr>
        <w:ind w:left="4500" w:hanging="180"/>
      </w:pPr>
    </w:lvl>
    <w:lvl w:ilvl="6" w:tplc="D8CA77B0" w:tentative="1">
      <w:start w:val="1"/>
      <w:numFmt w:val="decimal"/>
      <w:lvlText w:val="%7."/>
      <w:lvlJc w:val="left"/>
      <w:pPr>
        <w:ind w:left="5220" w:hanging="360"/>
      </w:pPr>
    </w:lvl>
    <w:lvl w:ilvl="7" w:tplc="0F7A2E10" w:tentative="1">
      <w:start w:val="1"/>
      <w:numFmt w:val="lowerLetter"/>
      <w:lvlText w:val="%8."/>
      <w:lvlJc w:val="left"/>
      <w:pPr>
        <w:ind w:left="5940" w:hanging="360"/>
      </w:pPr>
    </w:lvl>
    <w:lvl w:ilvl="8" w:tplc="A5D8DFA4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8902876"/>
    <w:multiLevelType w:val="hybridMultilevel"/>
    <w:tmpl w:val="BF8A8AD8"/>
    <w:lvl w:ilvl="0" w:tplc="E3A280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A9C2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3CC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CC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66E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C847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CD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84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BA6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67DB8"/>
    <w:multiLevelType w:val="hybridMultilevel"/>
    <w:tmpl w:val="920A2598"/>
    <w:lvl w:ilvl="0" w:tplc="A5E605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DEC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4E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A5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4C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5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EA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A1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E1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F41FD"/>
    <w:multiLevelType w:val="hybridMultilevel"/>
    <w:tmpl w:val="8EF23E42"/>
    <w:lvl w:ilvl="0" w:tplc="F3A818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5029E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2046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8EF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C36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1A8E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E0D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81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E21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471F0"/>
    <w:multiLevelType w:val="hybridMultilevel"/>
    <w:tmpl w:val="CE16CD9A"/>
    <w:lvl w:ilvl="0" w:tplc="341C7C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85C72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5E8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A46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07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245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84D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CF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5470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46B5D"/>
    <w:multiLevelType w:val="hybridMultilevel"/>
    <w:tmpl w:val="56BE3A80"/>
    <w:lvl w:ilvl="0" w:tplc="9AFE87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CEA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6656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2B3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E8D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44D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49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41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70D4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E4D3D"/>
    <w:multiLevelType w:val="hybridMultilevel"/>
    <w:tmpl w:val="BA7CCB0E"/>
    <w:lvl w:ilvl="0" w:tplc="4DD8E4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F56B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60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40E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23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EEC2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2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C9B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EC38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85B26"/>
    <w:multiLevelType w:val="hybridMultilevel"/>
    <w:tmpl w:val="13808A12"/>
    <w:lvl w:ilvl="0" w:tplc="733EA3C6">
      <w:numFmt w:val="none"/>
      <w:lvlText w:val=""/>
      <w:lvlJc w:val="left"/>
      <w:pPr>
        <w:tabs>
          <w:tab w:val="num" w:pos="360"/>
        </w:tabs>
      </w:pPr>
    </w:lvl>
    <w:lvl w:ilvl="1" w:tplc="57722744">
      <w:start w:val="1"/>
      <w:numFmt w:val="lowerLetter"/>
      <w:lvlText w:val="%2."/>
      <w:lvlJc w:val="left"/>
      <w:pPr>
        <w:ind w:left="1440" w:hanging="360"/>
      </w:pPr>
    </w:lvl>
    <w:lvl w:ilvl="2" w:tplc="BC5A53AE">
      <w:start w:val="1"/>
      <w:numFmt w:val="lowerRoman"/>
      <w:lvlText w:val="%3."/>
      <w:lvlJc w:val="right"/>
      <w:pPr>
        <w:ind w:left="2160" w:hanging="180"/>
      </w:pPr>
    </w:lvl>
    <w:lvl w:ilvl="3" w:tplc="C1765638">
      <w:start w:val="1"/>
      <w:numFmt w:val="decimal"/>
      <w:lvlText w:val="%4."/>
      <w:lvlJc w:val="left"/>
      <w:pPr>
        <w:ind w:left="2880" w:hanging="360"/>
      </w:pPr>
    </w:lvl>
    <w:lvl w:ilvl="4" w:tplc="0C8EF13E">
      <w:start w:val="1"/>
      <w:numFmt w:val="lowerLetter"/>
      <w:lvlText w:val="%5."/>
      <w:lvlJc w:val="left"/>
      <w:pPr>
        <w:ind w:left="3600" w:hanging="360"/>
      </w:pPr>
    </w:lvl>
    <w:lvl w:ilvl="5" w:tplc="72D27540">
      <w:start w:val="1"/>
      <w:numFmt w:val="lowerRoman"/>
      <w:lvlText w:val="%6."/>
      <w:lvlJc w:val="right"/>
      <w:pPr>
        <w:ind w:left="4320" w:hanging="180"/>
      </w:pPr>
    </w:lvl>
    <w:lvl w:ilvl="6" w:tplc="A1524EAC">
      <w:start w:val="1"/>
      <w:numFmt w:val="decimal"/>
      <w:lvlText w:val="%7."/>
      <w:lvlJc w:val="left"/>
      <w:pPr>
        <w:ind w:left="5040" w:hanging="360"/>
      </w:pPr>
    </w:lvl>
    <w:lvl w:ilvl="7" w:tplc="92180FB0">
      <w:start w:val="1"/>
      <w:numFmt w:val="lowerLetter"/>
      <w:lvlText w:val="%8."/>
      <w:lvlJc w:val="left"/>
      <w:pPr>
        <w:ind w:left="5760" w:hanging="360"/>
      </w:pPr>
    </w:lvl>
    <w:lvl w:ilvl="8" w:tplc="39F4BCB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042DA"/>
    <w:multiLevelType w:val="multilevel"/>
    <w:tmpl w:val="D4A6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8A4E26"/>
    <w:multiLevelType w:val="hybridMultilevel"/>
    <w:tmpl w:val="B532BF28"/>
    <w:lvl w:ilvl="0" w:tplc="EDBCEB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1360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745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7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A4A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ABC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46A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A15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D68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368E6"/>
    <w:multiLevelType w:val="singleLevel"/>
    <w:tmpl w:val="04090001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515B43FE"/>
    <w:multiLevelType w:val="hybridMultilevel"/>
    <w:tmpl w:val="2F089E16"/>
    <w:lvl w:ilvl="0" w:tplc="27205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B4BA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B04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BCCE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E658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40E9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7059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347E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70A4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23DA7"/>
    <w:multiLevelType w:val="multilevel"/>
    <w:tmpl w:val="CB925280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526F3524"/>
    <w:multiLevelType w:val="hybridMultilevel"/>
    <w:tmpl w:val="D6C618E4"/>
    <w:lvl w:ilvl="0" w:tplc="585AC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C871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1EF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866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1481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764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8EA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C4E3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383C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74542"/>
    <w:multiLevelType w:val="hybridMultilevel"/>
    <w:tmpl w:val="6B4819DE"/>
    <w:lvl w:ilvl="0" w:tplc="9DFA02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DBCB2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EC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C4D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8C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88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E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AF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CAE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D488B"/>
    <w:multiLevelType w:val="hybridMultilevel"/>
    <w:tmpl w:val="6A36026C"/>
    <w:lvl w:ilvl="0" w:tplc="283602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9589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2AB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6D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87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54FA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C38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C4D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F22F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91582"/>
    <w:multiLevelType w:val="hybridMultilevel"/>
    <w:tmpl w:val="E2A6A2E2"/>
    <w:lvl w:ilvl="0" w:tplc="C556269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F7901"/>
    <w:multiLevelType w:val="hybridMultilevel"/>
    <w:tmpl w:val="BA4458A6"/>
    <w:lvl w:ilvl="0" w:tplc="2C7041E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0D89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4C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AF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66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4B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25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4E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67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631E1"/>
    <w:multiLevelType w:val="hybridMultilevel"/>
    <w:tmpl w:val="7E82AA4C"/>
    <w:lvl w:ilvl="0" w:tplc="9154DA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A4EC3D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84CE67F0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C910207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969AF75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9BFE027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D6787924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EA543D7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901C105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8CA5148"/>
    <w:multiLevelType w:val="hybridMultilevel"/>
    <w:tmpl w:val="1432310E"/>
    <w:lvl w:ilvl="0" w:tplc="32C40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C01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5CDC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80A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870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825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E4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00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846A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9953F8"/>
    <w:multiLevelType w:val="hybridMultilevel"/>
    <w:tmpl w:val="446EBD4A"/>
    <w:lvl w:ilvl="0" w:tplc="632E6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452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6497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AEF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E38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5CC4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A6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C4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43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5389D"/>
    <w:multiLevelType w:val="hybridMultilevel"/>
    <w:tmpl w:val="620CC67A"/>
    <w:lvl w:ilvl="0" w:tplc="CDCE0C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966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3ACF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0C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852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9A5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E1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21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CC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03EC9"/>
    <w:multiLevelType w:val="hybridMultilevel"/>
    <w:tmpl w:val="DFB4BF3A"/>
    <w:lvl w:ilvl="0" w:tplc="9C6C75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6204D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2A8A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6AF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8A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6C74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EEE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E3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385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11BC6"/>
    <w:multiLevelType w:val="hybridMultilevel"/>
    <w:tmpl w:val="3D1E2BB4"/>
    <w:lvl w:ilvl="0" w:tplc="FAEA8B58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132BB5E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B7F49F60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C8DAD4D6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BA86311E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983E2192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54D61798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6704801A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ADE6394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72167487"/>
    <w:multiLevelType w:val="hybridMultilevel"/>
    <w:tmpl w:val="4D7E6A12"/>
    <w:lvl w:ilvl="0" w:tplc="A47E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8C9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6E3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4E7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01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5C0B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250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6A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5C17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25F7B"/>
    <w:multiLevelType w:val="hybridMultilevel"/>
    <w:tmpl w:val="4F666672"/>
    <w:lvl w:ilvl="0" w:tplc="F76CAC7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F07DA"/>
    <w:multiLevelType w:val="hybridMultilevel"/>
    <w:tmpl w:val="763E9788"/>
    <w:lvl w:ilvl="0" w:tplc="7B5C1BC4">
      <w:numFmt w:val="bullet"/>
      <w:lvlText w:val=""/>
      <w:lvlJc w:val="left"/>
      <w:pPr>
        <w:ind w:left="720" w:hanging="360"/>
      </w:pPr>
      <w:rPr>
        <w:rFonts w:ascii="Symbol" w:eastAsia="Verdana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40574"/>
    <w:multiLevelType w:val="hybridMultilevel"/>
    <w:tmpl w:val="ACDAB398"/>
    <w:lvl w:ilvl="0" w:tplc="52D408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44A6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346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666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68D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0C5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28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0C8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CE8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668F3"/>
    <w:multiLevelType w:val="hybridMultilevel"/>
    <w:tmpl w:val="1AE8AAB4"/>
    <w:lvl w:ilvl="0" w:tplc="2CB236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AC275A">
      <w:numFmt w:val="bullet"/>
      <w:lvlText w:val=""/>
      <w:lvlJc w:val="left"/>
      <w:pPr>
        <w:tabs>
          <w:tab w:val="num" w:pos="1800"/>
        </w:tabs>
        <w:ind w:left="1800" w:hanging="720"/>
      </w:pPr>
      <w:rPr>
        <w:rFonts w:ascii="Wingdings" w:eastAsia="Times New Roman" w:hAnsi="Wingdings" w:hint="default"/>
        <w:b w:val="0"/>
      </w:rPr>
    </w:lvl>
    <w:lvl w:ilvl="2" w:tplc="006A5D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43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CCE2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66EC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44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7CBB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AC4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D7893"/>
    <w:multiLevelType w:val="hybridMultilevel"/>
    <w:tmpl w:val="DF64BEF2"/>
    <w:lvl w:ilvl="0" w:tplc="DC565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60FB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A298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28C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227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8E4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A6E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420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E25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20"/>
  </w:num>
  <w:num w:numId="4">
    <w:abstractNumId w:val="23"/>
  </w:num>
  <w:num w:numId="5">
    <w:abstractNumId w:val="31"/>
  </w:num>
  <w:num w:numId="6">
    <w:abstractNumId w:val="25"/>
  </w:num>
  <w:num w:numId="7">
    <w:abstractNumId w:val="10"/>
  </w:num>
  <w:num w:numId="8">
    <w:abstractNumId w:val="26"/>
  </w:num>
  <w:num w:numId="9">
    <w:abstractNumId w:val="3"/>
  </w:num>
  <w:num w:numId="10">
    <w:abstractNumId w:val="13"/>
  </w:num>
  <w:num w:numId="11">
    <w:abstractNumId w:val="42"/>
  </w:num>
  <w:num w:numId="12">
    <w:abstractNumId w:val="8"/>
  </w:num>
  <w:num w:numId="13">
    <w:abstractNumId w:val="24"/>
  </w:num>
  <w:num w:numId="14">
    <w:abstractNumId w:val="14"/>
  </w:num>
  <w:num w:numId="15">
    <w:abstractNumId w:val="37"/>
  </w:num>
  <w:num w:numId="16">
    <w:abstractNumId w:val="35"/>
  </w:num>
  <w:num w:numId="17">
    <w:abstractNumId w:val="16"/>
  </w:num>
  <w:num w:numId="18">
    <w:abstractNumId w:val="22"/>
  </w:num>
  <w:num w:numId="19">
    <w:abstractNumId w:val="11"/>
  </w:num>
  <w:num w:numId="20">
    <w:abstractNumId w:val="28"/>
  </w:num>
  <w:num w:numId="21">
    <w:abstractNumId w:val="27"/>
  </w:num>
  <w:num w:numId="22">
    <w:abstractNumId w:val="1"/>
  </w:num>
  <w:num w:numId="23">
    <w:abstractNumId w:val="41"/>
  </w:num>
  <w:num w:numId="24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33"/>
  </w:num>
  <w:num w:numId="27">
    <w:abstractNumId w:val="36"/>
  </w:num>
  <w:num w:numId="28">
    <w:abstractNumId w:val="19"/>
  </w:num>
  <w:num w:numId="29">
    <w:abstractNumId w:val="9"/>
  </w:num>
  <w:num w:numId="30">
    <w:abstractNumId w:val="40"/>
  </w:num>
  <w:num w:numId="31">
    <w:abstractNumId w:val="17"/>
  </w:num>
  <w:num w:numId="32">
    <w:abstractNumId w:val="18"/>
  </w:num>
  <w:num w:numId="33">
    <w:abstractNumId w:val="32"/>
  </w:num>
  <w:num w:numId="34">
    <w:abstractNumId w:val="2"/>
  </w:num>
  <w:num w:numId="35">
    <w:abstractNumId w:val="7"/>
  </w:num>
  <w:num w:numId="36">
    <w:abstractNumId w:val="4"/>
  </w:num>
  <w:num w:numId="37">
    <w:abstractNumId w:val="21"/>
  </w:num>
  <w:num w:numId="38">
    <w:abstractNumId w:val="4"/>
  </w:num>
  <w:num w:numId="39">
    <w:abstractNumId w:val="34"/>
  </w:num>
  <w:num w:numId="40">
    <w:abstractNumId w:val="12"/>
  </w:num>
  <w:num w:numId="41">
    <w:abstractNumId w:val="39"/>
  </w:num>
  <w:num w:numId="42">
    <w:abstractNumId w:val="3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A"/>
    <w:rsid w:val="00001E8E"/>
    <w:rsid w:val="00003289"/>
    <w:rsid w:val="000055A9"/>
    <w:rsid w:val="00016BFD"/>
    <w:rsid w:val="00023F97"/>
    <w:rsid w:val="00027253"/>
    <w:rsid w:val="00042C0E"/>
    <w:rsid w:val="000531CC"/>
    <w:rsid w:val="000569EE"/>
    <w:rsid w:val="000607E8"/>
    <w:rsid w:val="00071880"/>
    <w:rsid w:val="0007645D"/>
    <w:rsid w:val="00076BEE"/>
    <w:rsid w:val="000840A4"/>
    <w:rsid w:val="00086B43"/>
    <w:rsid w:val="000A29A2"/>
    <w:rsid w:val="000A6045"/>
    <w:rsid w:val="000B1E1D"/>
    <w:rsid w:val="000B2B02"/>
    <w:rsid w:val="000D411A"/>
    <w:rsid w:val="000D5345"/>
    <w:rsid w:val="000E7523"/>
    <w:rsid w:val="000F31AE"/>
    <w:rsid w:val="00100F51"/>
    <w:rsid w:val="001022C0"/>
    <w:rsid w:val="001025B2"/>
    <w:rsid w:val="00103C37"/>
    <w:rsid w:val="00106F88"/>
    <w:rsid w:val="00110D8A"/>
    <w:rsid w:val="001221B0"/>
    <w:rsid w:val="00124386"/>
    <w:rsid w:val="001266D7"/>
    <w:rsid w:val="001309AD"/>
    <w:rsid w:val="001342AD"/>
    <w:rsid w:val="0014575C"/>
    <w:rsid w:val="00147506"/>
    <w:rsid w:val="001522D5"/>
    <w:rsid w:val="00162E16"/>
    <w:rsid w:val="00167545"/>
    <w:rsid w:val="0017396E"/>
    <w:rsid w:val="001753C1"/>
    <w:rsid w:val="001775C5"/>
    <w:rsid w:val="00180DEC"/>
    <w:rsid w:val="001921C4"/>
    <w:rsid w:val="00192526"/>
    <w:rsid w:val="001A41BE"/>
    <w:rsid w:val="001A54A0"/>
    <w:rsid w:val="001B442F"/>
    <w:rsid w:val="001C7DE7"/>
    <w:rsid w:val="001D6808"/>
    <w:rsid w:val="001D70B6"/>
    <w:rsid w:val="001E4C49"/>
    <w:rsid w:val="001E68DD"/>
    <w:rsid w:val="001F2756"/>
    <w:rsid w:val="001F5B7A"/>
    <w:rsid w:val="00201FA3"/>
    <w:rsid w:val="0020385B"/>
    <w:rsid w:val="00205CBE"/>
    <w:rsid w:val="00215DF6"/>
    <w:rsid w:val="002218B3"/>
    <w:rsid w:val="00226F69"/>
    <w:rsid w:val="00231CBC"/>
    <w:rsid w:val="002362F8"/>
    <w:rsid w:val="00237700"/>
    <w:rsid w:val="0024081C"/>
    <w:rsid w:val="00264F91"/>
    <w:rsid w:val="00265E4B"/>
    <w:rsid w:val="00270E6D"/>
    <w:rsid w:val="00272337"/>
    <w:rsid w:val="00272B93"/>
    <w:rsid w:val="0027782F"/>
    <w:rsid w:val="00283ACE"/>
    <w:rsid w:val="00284F74"/>
    <w:rsid w:val="00285B91"/>
    <w:rsid w:val="002871E2"/>
    <w:rsid w:val="00290421"/>
    <w:rsid w:val="002907C9"/>
    <w:rsid w:val="0029448E"/>
    <w:rsid w:val="00294C62"/>
    <w:rsid w:val="002A0D07"/>
    <w:rsid w:val="002A4AB0"/>
    <w:rsid w:val="002A4EA7"/>
    <w:rsid w:val="002A7532"/>
    <w:rsid w:val="002B0DC2"/>
    <w:rsid w:val="002B46BD"/>
    <w:rsid w:val="002C1000"/>
    <w:rsid w:val="002C4FEE"/>
    <w:rsid w:val="002D151A"/>
    <w:rsid w:val="002E53CD"/>
    <w:rsid w:val="002E6C5E"/>
    <w:rsid w:val="002F007F"/>
    <w:rsid w:val="002F0A02"/>
    <w:rsid w:val="002F5982"/>
    <w:rsid w:val="002F6DE8"/>
    <w:rsid w:val="00303318"/>
    <w:rsid w:val="003040D3"/>
    <w:rsid w:val="003105FD"/>
    <w:rsid w:val="00327EB0"/>
    <w:rsid w:val="003309D1"/>
    <w:rsid w:val="003354D3"/>
    <w:rsid w:val="00343D5B"/>
    <w:rsid w:val="0035353A"/>
    <w:rsid w:val="00354EDB"/>
    <w:rsid w:val="00363989"/>
    <w:rsid w:val="00366D6E"/>
    <w:rsid w:val="00374DC1"/>
    <w:rsid w:val="00375BD6"/>
    <w:rsid w:val="003776D4"/>
    <w:rsid w:val="00381D6C"/>
    <w:rsid w:val="00386BA7"/>
    <w:rsid w:val="003A1303"/>
    <w:rsid w:val="003B3C63"/>
    <w:rsid w:val="003B52C5"/>
    <w:rsid w:val="003D1BB4"/>
    <w:rsid w:val="003D2901"/>
    <w:rsid w:val="003D3E69"/>
    <w:rsid w:val="003D427E"/>
    <w:rsid w:val="003E0D7D"/>
    <w:rsid w:val="003E5994"/>
    <w:rsid w:val="00400BAB"/>
    <w:rsid w:val="004357DF"/>
    <w:rsid w:val="0044426B"/>
    <w:rsid w:val="00450F01"/>
    <w:rsid w:val="004515E8"/>
    <w:rsid w:val="004519D2"/>
    <w:rsid w:val="00464396"/>
    <w:rsid w:val="00476889"/>
    <w:rsid w:val="004770A1"/>
    <w:rsid w:val="00481731"/>
    <w:rsid w:val="004868D3"/>
    <w:rsid w:val="004977D2"/>
    <w:rsid w:val="004A6903"/>
    <w:rsid w:val="004B109F"/>
    <w:rsid w:val="004B2DE7"/>
    <w:rsid w:val="004B3E91"/>
    <w:rsid w:val="004B5C31"/>
    <w:rsid w:val="004B7BB9"/>
    <w:rsid w:val="004C1C18"/>
    <w:rsid w:val="004C6AAD"/>
    <w:rsid w:val="004D05FA"/>
    <w:rsid w:val="004D2CB9"/>
    <w:rsid w:val="004D5E38"/>
    <w:rsid w:val="004D721E"/>
    <w:rsid w:val="004E2A62"/>
    <w:rsid w:val="004E7F0C"/>
    <w:rsid w:val="004F47A4"/>
    <w:rsid w:val="004F65C2"/>
    <w:rsid w:val="004F73AA"/>
    <w:rsid w:val="00501222"/>
    <w:rsid w:val="00501B0C"/>
    <w:rsid w:val="0050359B"/>
    <w:rsid w:val="00503ED4"/>
    <w:rsid w:val="00505282"/>
    <w:rsid w:val="00510AB2"/>
    <w:rsid w:val="00521B31"/>
    <w:rsid w:val="00540F95"/>
    <w:rsid w:val="00543AA6"/>
    <w:rsid w:val="005500BB"/>
    <w:rsid w:val="00552C40"/>
    <w:rsid w:val="00553FB6"/>
    <w:rsid w:val="0055634C"/>
    <w:rsid w:val="005573EB"/>
    <w:rsid w:val="005578C4"/>
    <w:rsid w:val="00560AA4"/>
    <w:rsid w:val="00562332"/>
    <w:rsid w:val="005632C8"/>
    <w:rsid w:val="005668DE"/>
    <w:rsid w:val="005777BD"/>
    <w:rsid w:val="00577DC5"/>
    <w:rsid w:val="00582288"/>
    <w:rsid w:val="00582BF0"/>
    <w:rsid w:val="00591965"/>
    <w:rsid w:val="005A1398"/>
    <w:rsid w:val="005B3566"/>
    <w:rsid w:val="005B5E77"/>
    <w:rsid w:val="005C51BD"/>
    <w:rsid w:val="005E2E7A"/>
    <w:rsid w:val="00602BEA"/>
    <w:rsid w:val="00613CC6"/>
    <w:rsid w:val="00614A2F"/>
    <w:rsid w:val="0062095D"/>
    <w:rsid w:val="00624BC4"/>
    <w:rsid w:val="00625538"/>
    <w:rsid w:val="00633CF3"/>
    <w:rsid w:val="00633D15"/>
    <w:rsid w:val="00634016"/>
    <w:rsid w:val="006376FA"/>
    <w:rsid w:val="006534FC"/>
    <w:rsid w:val="00675084"/>
    <w:rsid w:val="00675806"/>
    <w:rsid w:val="00681DB0"/>
    <w:rsid w:val="00682E71"/>
    <w:rsid w:val="006A609D"/>
    <w:rsid w:val="006B51FC"/>
    <w:rsid w:val="006D53C1"/>
    <w:rsid w:val="006F2E70"/>
    <w:rsid w:val="006F5F42"/>
    <w:rsid w:val="00700DF4"/>
    <w:rsid w:val="00705A0E"/>
    <w:rsid w:val="007205E8"/>
    <w:rsid w:val="0072665C"/>
    <w:rsid w:val="007417C2"/>
    <w:rsid w:val="00747D52"/>
    <w:rsid w:val="0075043E"/>
    <w:rsid w:val="0075173A"/>
    <w:rsid w:val="00752ABA"/>
    <w:rsid w:val="00753D5E"/>
    <w:rsid w:val="007557BF"/>
    <w:rsid w:val="00760B65"/>
    <w:rsid w:val="0077282C"/>
    <w:rsid w:val="007744E4"/>
    <w:rsid w:val="00785E84"/>
    <w:rsid w:val="007B51E9"/>
    <w:rsid w:val="007C0A4B"/>
    <w:rsid w:val="007C2535"/>
    <w:rsid w:val="007E310B"/>
    <w:rsid w:val="007E311D"/>
    <w:rsid w:val="007E3AB6"/>
    <w:rsid w:val="007F3BE9"/>
    <w:rsid w:val="007F4CF6"/>
    <w:rsid w:val="0080173C"/>
    <w:rsid w:val="00805AB1"/>
    <w:rsid w:val="00811053"/>
    <w:rsid w:val="0083163B"/>
    <w:rsid w:val="00833C3D"/>
    <w:rsid w:val="0084226A"/>
    <w:rsid w:val="00842F03"/>
    <w:rsid w:val="008556E2"/>
    <w:rsid w:val="0086273E"/>
    <w:rsid w:val="008649DE"/>
    <w:rsid w:val="00874223"/>
    <w:rsid w:val="00874916"/>
    <w:rsid w:val="00877FCE"/>
    <w:rsid w:val="0088043A"/>
    <w:rsid w:val="00883DC7"/>
    <w:rsid w:val="00890C3B"/>
    <w:rsid w:val="008A4238"/>
    <w:rsid w:val="008A5A09"/>
    <w:rsid w:val="008A764A"/>
    <w:rsid w:val="008B2952"/>
    <w:rsid w:val="008B41B8"/>
    <w:rsid w:val="008C0606"/>
    <w:rsid w:val="008C0E1B"/>
    <w:rsid w:val="008C3726"/>
    <w:rsid w:val="008D3A8B"/>
    <w:rsid w:val="008D3E57"/>
    <w:rsid w:val="008E4060"/>
    <w:rsid w:val="008E43C5"/>
    <w:rsid w:val="008F0B8B"/>
    <w:rsid w:val="008F3CAF"/>
    <w:rsid w:val="00900B43"/>
    <w:rsid w:val="0090489F"/>
    <w:rsid w:val="009147FA"/>
    <w:rsid w:val="00920377"/>
    <w:rsid w:val="009228C1"/>
    <w:rsid w:val="00926188"/>
    <w:rsid w:val="00930C5D"/>
    <w:rsid w:val="009313B6"/>
    <w:rsid w:val="009355D0"/>
    <w:rsid w:val="00936030"/>
    <w:rsid w:val="00940326"/>
    <w:rsid w:val="0094088C"/>
    <w:rsid w:val="00942928"/>
    <w:rsid w:val="00946256"/>
    <w:rsid w:val="009467EA"/>
    <w:rsid w:val="00950A80"/>
    <w:rsid w:val="00951E62"/>
    <w:rsid w:val="009676D5"/>
    <w:rsid w:val="0097655C"/>
    <w:rsid w:val="00977ECB"/>
    <w:rsid w:val="00983A7D"/>
    <w:rsid w:val="00990D56"/>
    <w:rsid w:val="00993F01"/>
    <w:rsid w:val="009979CA"/>
    <w:rsid w:val="009A0FE7"/>
    <w:rsid w:val="009A409C"/>
    <w:rsid w:val="009B1655"/>
    <w:rsid w:val="009B70AB"/>
    <w:rsid w:val="009C151A"/>
    <w:rsid w:val="009C1F6D"/>
    <w:rsid w:val="009D05E1"/>
    <w:rsid w:val="009D1DF2"/>
    <w:rsid w:val="009D7E15"/>
    <w:rsid w:val="009E3BC0"/>
    <w:rsid w:val="009F26F0"/>
    <w:rsid w:val="00A0076D"/>
    <w:rsid w:val="00A1077C"/>
    <w:rsid w:val="00A11102"/>
    <w:rsid w:val="00A11DB6"/>
    <w:rsid w:val="00A16BA3"/>
    <w:rsid w:val="00A23E80"/>
    <w:rsid w:val="00A25F41"/>
    <w:rsid w:val="00A26223"/>
    <w:rsid w:val="00A30681"/>
    <w:rsid w:val="00A41C4C"/>
    <w:rsid w:val="00A43262"/>
    <w:rsid w:val="00A46596"/>
    <w:rsid w:val="00A54D01"/>
    <w:rsid w:val="00A57A11"/>
    <w:rsid w:val="00A57EE5"/>
    <w:rsid w:val="00A61583"/>
    <w:rsid w:val="00A67A64"/>
    <w:rsid w:val="00A71151"/>
    <w:rsid w:val="00A71C0B"/>
    <w:rsid w:val="00A74588"/>
    <w:rsid w:val="00A8275E"/>
    <w:rsid w:val="00A96122"/>
    <w:rsid w:val="00A97F6B"/>
    <w:rsid w:val="00AB340B"/>
    <w:rsid w:val="00AB3AAC"/>
    <w:rsid w:val="00AB698A"/>
    <w:rsid w:val="00AC510F"/>
    <w:rsid w:val="00AF03C8"/>
    <w:rsid w:val="00AF0471"/>
    <w:rsid w:val="00AF2788"/>
    <w:rsid w:val="00AF5605"/>
    <w:rsid w:val="00B05D7E"/>
    <w:rsid w:val="00B06DDF"/>
    <w:rsid w:val="00B07E89"/>
    <w:rsid w:val="00B10913"/>
    <w:rsid w:val="00B1092A"/>
    <w:rsid w:val="00B11959"/>
    <w:rsid w:val="00B137F8"/>
    <w:rsid w:val="00B174E4"/>
    <w:rsid w:val="00B17C13"/>
    <w:rsid w:val="00B21FC2"/>
    <w:rsid w:val="00B237C1"/>
    <w:rsid w:val="00B368FB"/>
    <w:rsid w:val="00B37332"/>
    <w:rsid w:val="00B41936"/>
    <w:rsid w:val="00B4620E"/>
    <w:rsid w:val="00B46E37"/>
    <w:rsid w:val="00B478A8"/>
    <w:rsid w:val="00B7203B"/>
    <w:rsid w:val="00B80C49"/>
    <w:rsid w:val="00B80DA9"/>
    <w:rsid w:val="00B97D30"/>
    <w:rsid w:val="00BA5DA6"/>
    <w:rsid w:val="00BA7163"/>
    <w:rsid w:val="00BB03BD"/>
    <w:rsid w:val="00BC4D97"/>
    <w:rsid w:val="00BD1601"/>
    <w:rsid w:val="00BD5A9E"/>
    <w:rsid w:val="00BD6A47"/>
    <w:rsid w:val="00BE399B"/>
    <w:rsid w:val="00BE55EA"/>
    <w:rsid w:val="00C079BA"/>
    <w:rsid w:val="00C11D6B"/>
    <w:rsid w:val="00C120E3"/>
    <w:rsid w:val="00C1300B"/>
    <w:rsid w:val="00C15EE6"/>
    <w:rsid w:val="00C16E7C"/>
    <w:rsid w:val="00C204F9"/>
    <w:rsid w:val="00C36136"/>
    <w:rsid w:val="00C46914"/>
    <w:rsid w:val="00C67D2E"/>
    <w:rsid w:val="00C77C60"/>
    <w:rsid w:val="00C77F53"/>
    <w:rsid w:val="00C813A2"/>
    <w:rsid w:val="00C874FD"/>
    <w:rsid w:val="00CA2F6E"/>
    <w:rsid w:val="00CA54B3"/>
    <w:rsid w:val="00CB3C82"/>
    <w:rsid w:val="00CC50BE"/>
    <w:rsid w:val="00CD501B"/>
    <w:rsid w:val="00CE10C8"/>
    <w:rsid w:val="00CE255D"/>
    <w:rsid w:val="00CE3CE9"/>
    <w:rsid w:val="00CE3FE8"/>
    <w:rsid w:val="00CE7E4C"/>
    <w:rsid w:val="00D01D79"/>
    <w:rsid w:val="00D1533D"/>
    <w:rsid w:val="00D21202"/>
    <w:rsid w:val="00D3514F"/>
    <w:rsid w:val="00D35587"/>
    <w:rsid w:val="00D450B1"/>
    <w:rsid w:val="00D5058A"/>
    <w:rsid w:val="00D55303"/>
    <w:rsid w:val="00D6444D"/>
    <w:rsid w:val="00D74B48"/>
    <w:rsid w:val="00D763A1"/>
    <w:rsid w:val="00D80B8A"/>
    <w:rsid w:val="00D81C85"/>
    <w:rsid w:val="00D86B59"/>
    <w:rsid w:val="00D91082"/>
    <w:rsid w:val="00D953B9"/>
    <w:rsid w:val="00D954F8"/>
    <w:rsid w:val="00DA669F"/>
    <w:rsid w:val="00DA79F3"/>
    <w:rsid w:val="00DB04B5"/>
    <w:rsid w:val="00DC2CBF"/>
    <w:rsid w:val="00DD4EAE"/>
    <w:rsid w:val="00DD59B7"/>
    <w:rsid w:val="00DF718B"/>
    <w:rsid w:val="00E01E90"/>
    <w:rsid w:val="00E02797"/>
    <w:rsid w:val="00E15E49"/>
    <w:rsid w:val="00E35E62"/>
    <w:rsid w:val="00E37196"/>
    <w:rsid w:val="00E3759F"/>
    <w:rsid w:val="00E41B03"/>
    <w:rsid w:val="00E47469"/>
    <w:rsid w:val="00E55F1B"/>
    <w:rsid w:val="00E60465"/>
    <w:rsid w:val="00E6270F"/>
    <w:rsid w:val="00E66D13"/>
    <w:rsid w:val="00E73C8D"/>
    <w:rsid w:val="00E76A8A"/>
    <w:rsid w:val="00E7754E"/>
    <w:rsid w:val="00E816C5"/>
    <w:rsid w:val="00E83D8F"/>
    <w:rsid w:val="00E84D5B"/>
    <w:rsid w:val="00E86C92"/>
    <w:rsid w:val="00E87B8A"/>
    <w:rsid w:val="00EA49E8"/>
    <w:rsid w:val="00EB4427"/>
    <w:rsid w:val="00EB532A"/>
    <w:rsid w:val="00EB7338"/>
    <w:rsid w:val="00EC08FD"/>
    <w:rsid w:val="00EC3EFB"/>
    <w:rsid w:val="00EC55CE"/>
    <w:rsid w:val="00EC6E25"/>
    <w:rsid w:val="00ED04FD"/>
    <w:rsid w:val="00ED7AA0"/>
    <w:rsid w:val="00EE36B6"/>
    <w:rsid w:val="00EF1032"/>
    <w:rsid w:val="00F07A28"/>
    <w:rsid w:val="00F106A2"/>
    <w:rsid w:val="00F13383"/>
    <w:rsid w:val="00F13CEA"/>
    <w:rsid w:val="00F16379"/>
    <w:rsid w:val="00F1760A"/>
    <w:rsid w:val="00F42AFF"/>
    <w:rsid w:val="00F42DD2"/>
    <w:rsid w:val="00F52701"/>
    <w:rsid w:val="00F546AF"/>
    <w:rsid w:val="00F57774"/>
    <w:rsid w:val="00F60D25"/>
    <w:rsid w:val="00F66649"/>
    <w:rsid w:val="00F70845"/>
    <w:rsid w:val="00F755AC"/>
    <w:rsid w:val="00F81B2E"/>
    <w:rsid w:val="00F82AA2"/>
    <w:rsid w:val="00F83491"/>
    <w:rsid w:val="00F918D3"/>
    <w:rsid w:val="00F91D56"/>
    <w:rsid w:val="00FA0473"/>
    <w:rsid w:val="00FA4465"/>
    <w:rsid w:val="00FA71F2"/>
    <w:rsid w:val="00FB044C"/>
    <w:rsid w:val="00FB67CC"/>
    <w:rsid w:val="00FC60B4"/>
    <w:rsid w:val="00FC697C"/>
    <w:rsid w:val="00FE0D23"/>
    <w:rsid w:val="00FE252E"/>
    <w:rsid w:val="00FE4F76"/>
    <w:rsid w:val="00FF3D51"/>
    <w:rsid w:val="00FF487B"/>
    <w:rsid w:val="00FF627B"/>
    <w:rsid w:val="00FF6A3E"/>
    <w:rsid w:val="00FF76CA"/>
    <w:rsid w:val="013E80F5"/>
    <w:rsid w:val="015BAF98"/>
    <w:rsid w:val="04E5E821"/>
    <w:rsid w:val="06FB84E5"/>
    <w:rsid w:val="073837A2"/>
    <w:rsid w:val="07A8B046"/>
    <w:rsid w:val="07B86188"/>
    <w:rsid w:val="085EFA5C"/>
    <w:rsid w:val="0881850D"/>
    <w:rsid w:val="091404D4"/>
    <w:rsid w:val="09BB5A6C"/>
    <w:rsid w:val="0A8B550A"/>
    <w:rsid w:val="0A9BE00B"/>
    <w:rsid w:val="0AD868F3"/>
    <w:rsid w:val="0E416838"/>
    <w:rsid w:val="0E64A854"/>
    <w:rsid w:val="126EABF3"/>
    <w:rsid w:val="13428980"/>
    <w:rsid w:val="13B177EA"/>
    <w:rsid w:val="13CBF6BB"/>
    <w:rsid w:val="1451EF8B"/>
    <w:rsid w:val="1568043F"/>
    <w:rsid w:val="15FC76B4"/>
    <w:rsid w:val="163F734A"/>
    <w:rsid w:val="1652A803"/>
    <w:rsid w:val="16E69B5E"/>
    <w:rsid w:val="17635C0C"/>
    <w:rsid w:val="1841C147"/>
    <w:rsid w:val="1B4FA282"/>
    <w:rsid w:val="1BC138EA"/>
    <w:rsid w:val="1BD490E9"/>
    <w:rsid w:val="1C8729FB"/>
    <w:rsid w:val="1C9F44EC"/>
    <w:rsid w:val="1CABF5B8"/>
    <w:rsid w:val="1D8E8DD4"/>
    <w:rsid w:val="1DFE31F7"/>
    <w:rsid w:val="1FE1C7DF"/>
    <w:rsid w:val="2035C09A"/>
    <w:rsid w:val="2054948D"/>
    <w:rsid w:val="206730B3"/>
    <w:rsid w:val="227E91ED"/>
    <w:rsid w:val="234157E8"/>
    <w:rsid w:val="236DA1DE"/>
    <w:rsid w:val="250258A2"/>
    <w:rsid w:val="25206E5F"/>
    <w:rsid w:val="275BE7D5"/>
    <w:rsid w:val="28522C5A"/>
    <w:rsid w:val="28B302D3"/>
    <w:rsid w:val="2AEB5697"/>
    <w:rsid w:val="2B837FA2"/>
    <w:rsid w:val="2B909CC5"/>
    <w:rsid w:val="2DA76BE6"/>
    <w:rsid w:val="2E3138BE"/>
    <w:rsid w:val="2F668D43"/>
    <w:rsid w:val="31C56ADD"/>
    <w:rsid w:val="32FFC3C1"/>
    <w:rsid w:val="394C1843"/>
    <w:rsid w:val="3AE99643"/>
    <w:rsid w:val="3B2C6BFB"/>
    <w:rsid w:val="3B328981"/>
    <w:rsid w:val="3B3B3ADF"/>
    <w:rsid w:val="3CE42BA8"/>
    <w:rsid w:val="3D3E6DFC"/>
    <w:rsid w:val="3DC27873"/>
    <w:rsid w:val="3F76DA43"/>
    <w:rsid w:val="4052ABEC"/>
    <w:rsid w:val="42235744"/>
    <w:rsid w:val="42643D4E"/>
    <w:rsid w:val="42C82C35"/>
    <w:rsid w:val="43A2ED94"/>
    <w:rsid w:val="45522CAD"/>
    <w:rsid w:val="471BC812"/>
    <w:rsid w:val="47C2935D"/>
    <w:rsid w:val="4828428A"/>
    <w:rsid w:val="4B8251AA"/>
    <w:rsid w:val="4DA053FA"/>
    <w:rsid w:val="4DE72E2D"/>
    <w:rsid w:val="4E5CBC58"/>
    <w:rsid w:val="4EDDAD65"/>
    <w:rsid w:val="4F0C7BA0"/>
    <w:rsid w:val="50FA1965"/>
    <w:rsid w:val="532D80DC"/>
    <w:rsid w:val="5475C34B"/>
    <w:rsid w:val="554618A0"/>
    <w:rsid w:val="55E117C5"/>
    <w:rsid w:val="5739FF1B"/>
    <w:rsid w:val="57439274"/>
    <w:rsid w:val="593D23EB"/>
    <w:rsid w:val="5A21D6FD"/>
    <w:rsid w:val="5A473670"/>
    <w:rsid w:val="5AFE48DE"/>
    <w:rsid w:val="5B270412"/>
    <w:rsid w:val="5C5A5124"/>
    <w:rsid w:val="5C5B57E4"/>
    <w:rsid w:val="5D6F1882"/>
    <w:rsid w:val="5DD170D5"/>
    <w:rsid w:val="61C84517"/>
    <w:rsid w:val="62A564C5"/>
    <w:rsid w:val="64B6EF31"/>
    <w:rsid w:val="65B61958"/>
    <w:rsid w:val="6923798D"/>
    <w:rsid w:val="6A81A386"/>
    <w:rsid w:val="6BF5D0CA"/>
    <w:rsid w:val="6C18CB0C"/>
    <w:rsid w:val="6D232A81"/>
    <w:rsid w:val="6DD6F26A"/>
    <w:rsid w:val="6DF9F4A2"/>
    <w:rsid w:val="6E08DF4E"/>
    <w:rsid w:val="6EB16CEF"/>
    <w:rsid w:val="6F65132A"/>
    <w:rsid w:val="6F9F1C73"/>
    <w:rsid w:val="6FC3F3D0"/>
    <w:rsid w:val="703A7432"/>
    <w:rsid w:val="7160E753"/>
    <w:rsid w:val="71FB96EA"/>
    <w:rsid w:val="72BE0285"/>
    <w:rsid w:val="74E22AC6"/>
    <w:rsid w:val="7B325B96"/>
    <w:rsid w:val="7B6AFD0C"/>
    <w:rsid w:val="7D71DB1A"/>
    <w:rsid w:val="7FD5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43814"/>
  <w15:docId w15:val="{D0CE2E14-7A0A-4D20-940D-67603105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7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7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7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7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next w:val="ListBullet2"/>
    <w:uiPriority w:val="99"/>
    <w:pPr>
      <w:keepNext/>
      <w:numPr>
        <w:numId w:val="5"/>
      </w:numPr>
    </w:pPr>
  </w:style>
  <w:style w:type="paragraph" w:customStyle="1" w:styleId="ResumeName">
    <w:name w:val="Resume Name"/>
    <w:basedOn w:val="Heading1"/>
    <w:next w:val="ResumeHeading"/>
    <w:uiPriority w:val="99"/>
    <w:pPr>
      <w:numPr>
        <w:numId w:val="0"/>
      </w:numPr>
      <w:tabs>
        <w:tab w:val="right" w:pos="10080"/>
      </w:tabs>
      <w:spacing w:before="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uiPriority w:val="99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uiPriority w:val="99"/>
    <w:pPr>
      <w:keepLines/>
      <w:numPr>
        <w:numId w:val="6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uiPriority w:val="99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uiPriority w:val="99"/>
    <w:pPr>
      <w:keepNext/>
      <w:numPr>
        <w:numId w:val="4"/>
      </w:numPr>
    </w:pPr>
  </w:style>
  <w:style w:type="paragraph" w:customStyle="1" w:styleId="ResumeBullet2">
    <w:name w:val="Resume Bullet 2"/>
    <w:uiPriority w:val="99"/>
    <w:pPr>
      <w:numPr>
        <w:ilvl w:val="1"/>
        <w:numId w:val="6"/>
      </w:numPr>
    </w:pPr>
  </w:style>
  <w:style w:type="paragraph" w:customStyle="1" w:styleId="ResumeSkillSet">
    <w:name w:val="Resume SkillSet"/>
    <w:basedOn w:val="ResumeBodyChar"/>
    <w:link w:val="ResumeSkillSetChar"/>
    <w:uiPriority w:val="99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uiPriority w:val="99"/>
    <w:pPr>
      <w:spacing w:before="12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uiPriority w:val="99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uiPriority w:val="99"/>
    <w:pPr>
      <w:ind w:left="360" w:hanging="360"/>
    </w:pPr>
    <w:rPr>
      <w:bCs/>
    </w:rPr>
  </w:style>
  <w:style w:type="paragraph" w:customStyle="1" w:styleId="ResumeFooter">
    <w:name w:val="Resume Footer"/>
    <w:basedOn w:val="Normal"/>
    <w:uiPriority w:val="99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uiPriority w:val="99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uiPriority w:val="99"/>
    <w:pPr>
      <w:pBdr>
        <w:bottom w:val="none" w:sz="4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uiPriority w:val="99"/>
    <w:pPr>
      <w:spacing w:before="60"/>
    </w:pPr>
  </w:style>
  <w:style w:type="paragraph" w:customStyle="1" w:styleId="ResumeDatehidden">
    <w:name w:val="Resume Date (hidden)"/>
    <w:basedOn w:val="Normal"/>
    <w:next w:val="ResumeBullet"/>
    <w:uiPriority w:val="99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uiPriority w:val="99"/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uiPriority w:val="99"/>
    <w:rPr>
      <w:rFonts w:ascii="Arial" w:hAnsi="Arial" w:cs="Arial" w:hint="default"/>
      <w:color w:val="333333"/>
      <w:sz w:val="18"/>
      <w:szCs w:val="18"/>
      <w:u w:val="none"/>
    </w:rPr>
  </w:style>
  <w:style w:type="character" w:customStyle="1" w:styleId="ResumeBodyCharChar">
    <w:name w:val="Resume Body Char Char"/>
    <w:link w:val="ResumeBodyChar"/>
    <w:uiPriority w:val="99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uiPriority w:val="99"/>
    <w:pPr>
      <w:jc w:val="right"/>
    </w:pPr>
    <w:rPr>
      <w:iCs/>
    </w:rPr>
  </w:style>
  <w:style w:type="character" w:customStyle="1" w:styleId="ResumeSkillSetChar">
    <w:name w:val="Resume SkillSet Char"/>
    <w:link w:val="ResumeSkillSet"/>
    <w:uiPriority w:val="99"/>
    <w:rPr>
      <w:b/>
      <w:bCs/>
      <w:sz w:val="24"/>
      <w:szCs w:val="24"/>
    </w:rPr>
  </w:style>
  <w:style w:type="paragraph" w:customStyle="1" w:styleId="ProjectDates">
    <w:name w:val="Project Dates"/>
    <w:basedOn w:val="Date"/>
    <w:uiPriority w:val="99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uiPriority w:val="99"/>
    <w:rPr>
      <w:iCs/>
      <w:sz w:val="32"/>
      <w:szCs w:val="20"/>
    </w:rPr>
  </w:style>
  <w:style w:type="paragraph" w:styleId="Date">
    <w:name w:val="Date"/>
    <w:basedOn w:val="Normal"/>
    <w:next w:val="Normal"/>
    <w:uiPriority w:val="99"/>
  </w:style>
  <w:style w:type="character" w:customStyle="1" w:styleId="ResumeListChar">
    <w:name w:val="Resume List Char"/>
    <w:link w:val="ResumeList"/>
    <w:uiPriority w:val="99"/>
    <w:rPr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sumeBodyCharCharChar">
    <w:name w:val="Resume Body Char Char Char"/>
    <w:uiPriority w:val="99"/>
    <w:rPr>
      <w:sz w:val="24"/>
      <w:szCs w:val="24"/>
      <w:lang w:val="en-US" w:eastAsia="en-US" w:bidi="ar-SA"/>
    </w:rPr>
  </w:style>
  <w:style w:type="character" w:customStyle="1" w:styleId="ResumeSkillSetCharChar">
    <w:name w:val="Resume SkillSet Char Char"/>
    <w:uiPriority w:val="99"/>
    <w:rPr>
      <w:b/>
      <w:i/>
      <w:sz w:val="24"/>
      <w:szCs w:val="24"/>
      <w:lang w:val="en-US" w:eastAsia="en-US" w:bidi="ar-SA"/>
    </w:rPr>
  </w:style>
  <w:style w:type="paragraph" w:customStyle="1" w:styleId="ResumeBody">
    <w:name w:val="Resume Body"/>
    <w:basedOn w:val="Normal"/>
    <w:uiPriority w:val="99"/>
    <w:pPr>
      <w:spacing w:before="60"/>
    </w:pPr>
    <w:rPr>
      <w:rFonts w:ascii="Times New Roman" w:hAnsi="Times New Roman"/>
      <w:sz w:val="20"/>
    </w:rPr>
  </w:style>
  <w:style w:type="paragraph" w:customStyle="1" w:styleId="Normal1">
    <w:name w:val="Normal1"/>
    <w:basedOn w:val="Normal"/>
    <w:uiPriority w:val="99"/>
    <w:rPr>
      <w:rFonts w:ascii="Times New Roman" w:hAnsi="Times New Roman"/>
      <w:color w:val="000000"/>
      <w:szCs w:val="20"/>
      <w:lang w:eastAsia="ar-SA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lang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/>
      <w:ind w:left="360"/>
    </w:pPr>
    <w:rPr>
      <w:rFonts w:ascii="Times New Roman" w:hAnsi="Times New Roman"/>
      <w:lang w:eastAsia="ar-SA"/>
    </w:rPr>
  </w:style>
  <w:style w:type="character" w:customStyle="1" w:styleId="BodyTextIndentChar">
    <w:name w:val="Body Text Indent Char"/>
    <w:link w:val="BodyTextIndent"/>
    <w:uiPriority w:val="99"/>
    <w:rPr>
      <w:sz w:val="24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rFonts w:ascii="Times New Roman" w:hAnsi="Times New Roman"/>
      <w:sz w:val="16"/>
      <w:szCs w:val="16"/>
      <w:lang w:eastAsia="ar-SA"/>
    </w:rPr>
  </w:style>
  <w:style w:type="character" w:customStyle="1" w:styleId="BodyText3Char">
    <w:name w:val="Body Text 3 Char"/>
    <w:link w:val="BodyText3"/>
    <w:uiPriority w:val="99"/>
    <w:rPr>
      <w:sz w:val="16"/>
      <w:szCs w:val="16"/>
      <w:lang w:eastAsia="ar-SA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Appcontrols">
    <w:name w:val="Appcontrols"/>
    <w:basedOn w:val="DefaultParagraphFont"/>
    <w:uiPriority w:val="99"/>
  </w:style>
  <w:style w:type="character" w:customStyle="1" w:styleId="BodyTextIndent2Char">
    <w:name w:val="Body Text Indent 2 Char"/>
    <w:uiPriority w:val="99"/>
    <w:rPr>
      <w:rFonts w:cs="Times New Roman"/>
    </w:rPr>
  </w:style>
  <w:style w:type="paragraph" w:customStyle="1" w:styleId="Normal0">
    <w:name w:val="[Normal]"/>
    <w:uiPriority w:val="99"/>
    <w:rPr>
      <w:rFonts w:ascii="Arial" w:hAnsi="Arial" w:cs="Arial"/>
      <w:sz w:val="24"/>
      <w:szCs w:val="24"/>
      <w:lang w:eastAsia="ar-SA"/>
    </w:rPr>
  </w:style>
  <w:style w:type="paragraph" w:customStyle="1" w:styleId="Text">
    <w:name w:val="Text"/>
    <w:basedOn w:val="Normal"/>
    <w:uiPriority w:val="99"/>
    <w:pPr>
      <w:spacing w:after="120" w:line="276" w:lineRule="auto"/>
      <w:jc w:val="both"/>
    </w:pPr>
    <w:rPr>
      <w:rFonts w:ascii="Segoe UI" w:hAnsi="Segoe UI"/>
      <w:color w:val="000000"/>
      <w:sz w:val="20"/>
      <w:szCs w:val="20"/>
      <w:lang w:eastAsia="ar-SA"/>
    </w:rPr>
  </w:style>
  <w:style w:type="paragraph" w:styleId="ListParagraph">
    <w:name w:val="List Paragraph"/>
    <w:aliases w:val="Colorful List - Accent 11,List Paragraph Char Char,List Paragraph11,List Paragraph2,List Paragraph21,ListPar1,Normal Sentence,Number_1,SGLText List Paragraph,b1,list1,lp1,new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customStyle="1" w:styleId="TableTextBold">
    <w:name w:val="Table Text Bold"/>
    <w:basedOn w:val="Normal"/>
    <w:link w:val="TableTextBoldChar"/>
    <w:uiPriority w:val="99"/>
    <w:qFormat/>
    <w:pPr>
      <w:spacing w:before="60" w:after="60"/>
      <w:jc w:val="both"/>
    </w:pPr>
    <w:rPr>
      <w:rFonts w:ascii="Arial" w:eastAsia="Calibri" w:hAnsi="Arial"/>
      <w:b/>
      <w:sz w:val="20"/>
      <w:szCs w:val="20"/>
      <w:lang w:val="en-MY"/>
    </w:rPr>
  </w:style>
  <w:style w:type="character" w:customStyle="1" w:styleId="TableTextBoldChar">
    <w:name w:val="Table Text Bold Char"/>
    <w:link w:val="TableTextBold"/>
    <w:uiPriority w:val="99"/>
    <w:rPr>
      <w:rFonts w:ascii="Arial" w:eastAsia="Calibri" w:hAnsi="Arial" w:cs="Arial"/>
      <w:b/>
      <w:lang w:val="en-MY" w:eastAsia="en-US"/>
    </w:rPr>
  </w:style>
  <w:style w:type="paragraph" w:customStyle="1" w:styleId="TableText">
    <w:name w:val="Table Text"/>
    <w:link w:val="TableTextChar"/>
    <w:uiPriority w:val="99"/>
    <w:qFormat/>
    <w:pPr>
      <w:spacing w:before="60" w:after="60"/>
      <w:jc w:val="both"/>
    </w:pPr>
    <w:rPr>
      <w:rFonts w:ascii="Arial" w:eastAsia="Calibri" w:hAnsi="Arial" w:cs="Arial"/>
      <w:lang w:val="en-MY"/>
    </w:rPr>
  </w:style>
  <w:style w:type="character" w:customStyle="1" w:styleId="TableTextChar">
    <w:name w:val="Table Text Char"/>
    <w:link w:val="TableText"/>
    <w:uiPriority w:val="99"/>
    <w:rPr>
      <w:rFonts w:ascii="Arial" w:eastAsia="Calibri" w:hAnsi="Arial" w:cs="Arial"/>
      <w:lang w:val="en-MY" w:eastAsia="en-US" w:bidi="ar-SA"/>
    </w:rPr>
  </w:style>
  <w:style w:type="character" w:customStyle="1" w:styleId="ListParagraphChar">
    <w:name w:val="List Paragraph Char"/>
    <w:aliases w:val="Colorful List - Accent 11 Char,List Paragraph Char Char Char,List Paragraph11 Char,List Paragraph2 Char,List Paragraph21 Char,ListPar1 Char,Normal Sentence Char,Number_1 Char,SGLText List Paragraph Char,b1 Char,list1 Char,lp1 Char"/>
    <w:link w:val="ListParagraph"/>
    <w:uiPriority w:val="34"/>
    <w:rPr>
      <w:rFonts w:ascii="Calibri" w:eastAsia="Calibri" w:hAnsi="Calibri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pPr>
      <w:spacing w:before="100" w:after="100"/>
    </w:pPr>
    <w:rPr>
      <w:rFonts w:ascii="Times New Roman" w:hAnsi="Times New Roman"/>
    </w:rPr>
  </w:style>
  <w:style w:type="character" w:customStyle="1" w:styleId="Mention">
    <w:name w:val="Mention"/>
    <w:basedOn w:val="DefaultParagraphFont"/>
    <w:uiPriority w:val="99"/>
    <w:semiHidden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s759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520and%2520Settings\ccaragher\Local%2520Settings\Temporary%2520Internet%25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18226-052C-4738-8310-A8DE8CA67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0</TotalTime>
  <Pages>4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Resume Writer</dc:creator>
  <cp:lastModifiedBy>Ayush Srivastava</cp:lastModifiedBy>
  <cp:revision>2</cp:revision>
  <dcterms:created xsi:type="dcterms:W3CDTF">2024-08-21T10:01:00Z</dcterms:created>
  <dcterms:modified xsi:type="dcterms:W3CDTF">2024-08-21T10:01:00Z</dcterms:modified>
</cp:coreProperties>
</file>